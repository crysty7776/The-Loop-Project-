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1ED8" w14:textId="77777777" w:rsidR="005E36C1" w:rsidRDefault="005E36C1" w:rsidP="00F94C69">
      <w:pPr>
        <w:pStyle w:val="Title"/>
        <w:rPr>
          <w:sz w:val="48"/>
        </w:rPr>
      </w:pPr>
    </w:p>
    <w:p w14:paraId="0685201C" w14:textId="77777777" w:rsidR="005E36C1" w:rsidRDefault="005E36C1" w:rsidP="00F94C69">
      <w:pPr>
        <w:pStyle w:val="Title"/>
        <w:rPr>
          <w:sz w:val="48"/>
        </w:rPr>
      </w:pPr>
    </w:p>
    <w:p w14:paraId="3C2D8B45" w14:textId="77777777" w:rsidR="005E36C1" w:rsidRDefault="005E36C1" w:rsidP="00F94C69">
      <w:pPr>
        <w:pStyle w:val="Title"/>
        <w:rPr>
          <w:sz w:val="48"/>
        </w:rPr>
      </w:pPr>
    </w:p>
    <w:p w14:paraId="3A449947" w14:textId="77777777" w:rsidR="005E36C1" w:rsidRDefault="005E36C1" w:rsidP="00F94C69">
      <w:pPr>
        <w:pStyle w:val="Title"/>
        <w:rPr>
          <w:sz w:val="48"/>
        </w:rPr>
      </w:pPr>
    </w:p>
    <w:p w14:paraId="74B91002" w14:textId="77777777" w:rsidR="005E36C1" w:rsidRDefault="005E36C1" w:rsidP="00F94C69">
      <w:pPr>
        <w:pStyle w:val="Title"/>
        <w:rPr>
          <w:sz w:val="48"/>
        </w:rPr>
      </w:pPr>
    </w:p>
    <w:p w14:paraId="7AA8070C" w14:textId="77777777" w:rsidR="005E36C1" w:rsidRDefault="005E36C1" w:rsidP="00C21622">
      <w:pPr>
        <w:pStyle w:val="Title"/>
        <w:jc w:val="center"/>
        <w:rPr>
          <w:sz w:val="48"/>
        </w:rPr>
      </w:pPr>
    </w:p>
    <w:p w14:paraId="1B234DF9" w14:textId="77777777"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3473119D" w14:textId="77777777" w:rsidR="00F94C69" w:rsidRDefault="00F94C69" w:rsidP="000E396A"/>
    <w:p w14:paraId="3D778ACD" w14:textId="77777777" w:rsidR="00312DEC" w:rsidRDefault="00312DEC" w:rsidP="000E396A"/>
    <w:p w14:paraId="2E14C15A" w14:textId="77777777" w:rsidR="00312DEC" w:rsidRDefault="00312DEC" w:rsidP="000E396A"/>
    <w:p w14:paraId="6D4A5C3B" w14:textId="77777777" w:rsidR="00F94C69" w:rsidRDefault="00F94C69" w:rsidP="000E396A"/>
    <w:p w14:paraId="58C128A9" w14:textId="77777777" w:rsidR="00F94C69" w:rsidRDefault="00F94C69" w:rsidP="000E396A"/>
    <w:p w14:paraId="0541C486" w14:textId="205F96AC" w:rsidR="00312DEC" w:rsidRPr="000D7E9F" w:rsidRDefault="00312DEC" w:rsidP="005E36C1">
      <w:pPr>
        <w:pStyle w:val="Body"/>
        <w:tabs>
          <w:tab w:val="right" w:pos="1418"/>
          <w:tab w:val="left" w:pos="1474"/>
        </w:tabs>
        <w:rPr>
          <w:sz w:val="24"/>
          <w:szCs w:val="24"/>
        </w:rPr>
      </w:pPr>
      <w:r w:rsidRPr="000D7E9F">
        <w:rPr>
          <w:sz w:val="24"/>
          <w:szCs w:val="24"/>
        </w:rPr>
        <w:t xml:space="preserve">Project </w:t>
      </w:r>
      <w:r w:rsidR="004F1623" w:rsidRPr="000D7E9F">
        <w:rPr>
          <w:sz w:val="24"/>
          <w:szCs w:val="24"/>
        </w:rPr>
        <w:t>Name: The</w:t>
      </w:r>
      <w:r w:rsidR="009644AD" w:rsidRPr="000D7E9F">
        <w:rPr>
          <w:sz w:val="24"/>
          <w:szCs w:val="24"/>
        </w:rPr>
        <w:t xml:space="preserve"> Loop</w:t>
      </w:r>
    </w:p>
    <w:p w14:paraId="471CF616" w14:textId="22AB36DE" w:rsidR="00245573" w:rsidRPr="000D7E9F" w:rsidRDefault="005E36C1" w:rsidP="00245573">
      <w:pPr>
        <w:pStyle w:val="Body"/>
        <w:rPr>
          <w:color w:val="0070C0"/>
          <w:sz w:val="24"/>
          <w:szCs w:val="24"/>
          <w:lang w:val="fr-FR"/>
        </w:rPr>
      </w:pPr>
      <w:r w:rsidRPr="000D7E9F">
        <w:rPr>
          <w:sz w:val="24"/>
          <w:szCs w:val="24"/>
          <w:lang w:val="fr-FR"/>
        </w:rPr>
        <w:t>D</w:t>
      </w:r>
      <w:r w:rsidR="00245573" w:rsidRPr="000D7E9F">
        <w:rPr>
          <w:sz w:val="24"/>
          <w:szCs w:val="24"/>
          <w:lang w:val="fr-FR"/>
        </w:rPr>
        <w:t xml:space="preserve">ocument </w:t>
      </w:r>
      <w:r w:rsidR="004F1623" w:rsidRPr="000D7E9F">
        <w:rPr>
          <w:sz w:val="24"/>
          <w:szCs w:val="24"/>
          <w:lang w:val="fr-FR"/>
        </w:rPr>
        <w:t>Date :</w:t>
      </w:r>
      <w:r w:rsidR="00245573" w:rsidRPr="000D7E9F">
        <w:rPr>
          <w:sz w:val="24"/>
          <w:szCs w:val="24"/>
          <w:lang w:val="fr-FR"/>
        </w:rPr>
        <w:t xml:space="preserve"> </w:t>
      </w:r>
      <w:r w:rsidR="00275C38" w:rsidRPr="000D7E9F">
        <w:rPr>
          <w:color w:val="auto"/>
          <w:sz w:val="24"/>
          <w:szCs w:val="24"/>
          <w:lang w:val="fr-FR"/>
        </w:rPr>
        <w:t>20</w:t>
      </w:r>
      <w:r w:rsidR="009644AD" w:rsidRPr="000D7E9F">
        <w:rPr>
          <w:color w:val="auto"/>
          <w:sz w:val="24"/>
          <w:szCs w:val="24"/>
          <w:lang w:val="fr-FR"/>
        </w:rPr>
        <w:t>22</w:t>
      </w:r>
      <w:r w:rsidR="00245573" w:rsidRPr="000D7E9F">
        <w:rPr>
          <w:color w:val="auto"/>
          <w:sz w:val="24"/>
          <w:szCs w:val="24"/>
          <w:lang w:val="fr-FR"/>
        </w:rPr>
        <w:t>.</w:t>
      </w:r>
      <w:r w:rsidR="009644AD" w:rsidRPr="000D7E9F">
        <w:rPr>
          <w:color w:val="auto"/>
          <w:sz w:val="24"/>
          <w:szCs w:val="24"/>
          <w:lang w:val="fr-FR"/>
        </w:rPr>
        <w:t>07</w:t>
      </w:r>
      <w:r w:rsidR="00275C38" w:rsidRPr="000D7E9F">
        <w:rPr>
          <w:color w:val="auto"/>
          <w:sz w:val="24"/>
          <w:szCs w:val="24"/>
          <w:lang w:val="fr-FR"/>
        </w:rPr>
        <w:t>.3</w:t>
      </w:r>
    </w:p>
    <w:p w14:paraId="3D1986AE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17508F24" w14:textId="77777777" w:rsidR="005E36C1" w:rsidRPr="00AE2F3B" w:rsidRDefault="005E36C1" w:rsidP="00245573">
      <w:pPr>
        <w:pStyle w:val="Body"/>
        <w:rPr>
          <w:lang w:val="fr-FR"/>
        </w:rPr>
      </w:pPr>
    </w:p>
    <w:p w14:paraId="089007F6" w14:textId="77777777"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188E1E78" w14:textId="18056739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5C487D">
        <w:t>3</w:t>
      </w:r>
    </w:p>
    <w:p w14:paraId="1F339A9E" w14:textId="0E24D03A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5C487D">
        <w:t>3</w:t>
      </w:r>
    </w:p>
    <w:p w14:paraId="19BF5BA5" w14:textId="4CBDF0EF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5C487D">
        <w:t>3</w:t>
      </w:r>
    </w:p>
    <w:p w14:paraId="5D2B7DEA" w14:textId="4083FBE1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5C487D">
        <w:t>4</w:t>
      </w:r>
    </w:p>
    <w:p w14:paraId="688A63F4" w14:textId="3FC8135B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5C487D">
        <w:t>4</w:t>
      </w:r>
    </w:p>
    <w:p w14:paraId="202981B3" w14:textId="56A25F44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5C487D">
        <w:t>4</w:t>
      </w:r>
    </w:p>
    <w:p w14:paraId="736185BE" w14:textId="234E6E2C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5C487D">
        <w:t>5</w:t>
      </w:r>
    </w:p>
    <w:p w14:paraId="7F54C26E" w14:textId="02A23FCC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5C487D">
        <w:t>5</w:t>
      </w:r>
    </w:p>
    <w:p w14:paraId="71B3F244" w14:textId="429DC18B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 w:rsidR="005C487D">
        <w:t>6</w:t>
      </w:r>
    </w:p>
    <w:p w14:paraId="1F6201BB" w14:textId="3B32CC0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 w:rsidR="005C487D">
        <w:t>6</w:t>
      </w:r>
    </w:p>
    <w:p w14:paraId="4668D9A3" w14:textId="2D7A613E" w:rsidR="00F94C69" w:rsidRPr="0048624E" w:rsidRDefault="00CB63DB" w:rsidP="005C487D">
      <w:pPr>
        <w:pStyle w:val="TOC1"/>
      </w:pPr>
      <w:r>
        <w:t>Conclusions</w:t>
      </w:r>
      <w:r>
        <w:tab/>
      </w:r>
      <w:r w:rsidR="00334EB6">
        <w:rPr>
          <w:b/>
          <w:bCs/>
          <w:caps/>
        </w:rPr>
        <w:fldChar w:fldCharType="end"/>
      </w:r>
      <w:r w:rsidR="005C487D">
        <w:rPr>
          <w:b/>
          <w:bCs/>
          <w:caps/>
        </w:rPr>
        <w:t>7</w:t>
      </w:r>
      <w:r w:rsidR="00281AAC">
        <w:br w:type="page"/>
      </w:r>
      <w:bookmarkStart w:id="2" w:name="_Toc381091466"/>
    </w:p>
    <w:p w14:paraId="3F7227E5" w14:textId="77777777"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14:paraId="19714254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F6408" w:rsidRPr="00931529" w14:paraId="46D7BE04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290A4498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09F637EA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45CBC46E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353B812F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F6408" w:rsidRPr="00931529" w14:paraId="67C8BB80" w14:textId="77777777" w:rsidTr="00822D78">
        <w:trPr>
          <w:trHeight w:val="500"/>
        </w:trPr>
        <w:tc>
          <w:tcPr>
            <w:tcW w:w="2880" w:type="dxa"/>
          </w:tcPr>
          <w:p w14:paraId="5DA18667" w14:textId="0156F5A7" w:rsidR="008F6408" w:rsidRPr="008F6408" w:rsidRDefault="008F6408" w:rsidP="008F6408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Gym</w:t>
            </w:r>
            <w:r w:rsidR="000A3036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br/>
              <w:t>memberships,</w:t>
            </w:r>
            <w:r>
              <w:rPr>
                <w:b/>
                <w:color w:val="auto"/>
              </w:rPr>
              <w:br/>
              <w:t>products,</w:t>
            </w:r>
            <w:r>
              <w:rPr>
                <w:b/>
                <w:color w:val="auto"/>
              </w:rPr>
              <w:br/>
              <w:t>locations,</w:t>
            </w:r>
            <w:r>
              <w:rPr>
                <w:b/>
                <w:color w:val="auto"/>
              </w:rPr>
              <w:br/>
              <w:t>Courses</w:t>
            </w:r>
          </w:p>
        </w:tc>
        <w:tc>
          <w:tcPr>
            <w:tcW w:w="1890" w:type="dxa"/>
          </w:tcPr>
          <w:p w14:paraId="18AE0D4A" w14:textId="6CE6152C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20</w:t>
            </w:r>
            <w:r w:rsidR="008F6408">
              <w:rPr>
                <w:b/>
                <w:color w:val="auto"/>
              </w:rPr>
              <w:t>22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07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01</w:t>
            </w:r>
            <w:r w:rsidRPr="003C49E7">
              <w:rPr>
                <w:b/>
                <w:color w:val="auto"/>
              </w:rPr>
              <w:t xml:space="preserve"> – 20</w:t>
            </w:r>
            <w:r w:rsidR="004F1623">
              <w:rPr>
                <w:b/>
                <w:color w:val="auto"/>
              </w:rPr>
              <w:t>22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08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05</w:t>
            </w:r>
          </w:p>
        </w:tc>
        <w:tc>
          <w:tcPr>
            <w:tcW w:w="2070" w:type="dxa"/>
          </w:tcPr>
          <w:p w14:paraId="68408AA0" w14:textId="494433DA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</w:t>
            </w:r>
            <w:r w:rsidR="008F6408">
              <w:rPr>
                <w:b/>
                <w:color w:val="auto"/>
              </w:rPr>
              <w:t>0</w:t>
            </w:r>
          </w:p>
        </w:tc>
        <w:tc>
          <w:tcPr>
            <w:tcW w:w="2517" w:type="dxa"/>
          </w:tcPr>
          <w:p w14:paraId="0F13058D" w14:textId="172835FE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0</w:t>
            </w:r>
            <w:r w:rsidR="008F6408">
              <w:rPr>
                <w:b/>
                <w:color w:val="auto"/>
              </w:rPr>
              <w:t>8</w:t>
            </w:r>
            <w:r w:rsidRPr="003C49E7">
              <w:rPr>
                <w:b/>
                <w:color w:val="auto"/>
              </w:rPr>
              <w:t>.</w:t>
            </w:r>
            <w:r w:rsidR="008F6408">
              <w:rPr>
                <w:b/>
                <w:color w:val="auto"/>
              </w:rPr>
              <w:t>24</w:t>
            </w:r>
            <w:r w:rsidRPr="003C49E7">
              <w:rPr>
                <w:b/>
                <w:color w:val="auto"/>
              </w:rPr>
              <w:t>.20</w:t>
            </w:r>
            <w:r w:rsidR="008F6408">
              <w:rPr>
                <w:b/>
                <w:color w:val="auto"/>
              </w:rPr>
              <w:t>22</w:t>
            </w:r>
          </w:p>
        </w:tc>
      </w:tr>
      <w:tr w:rsidR="008F6408" w:rsidRPr="00931529" w14:paraId="2AB7BD5E" w14:textId="77777777" w:rsidTr="00500036">
        <w:trPr>
          <w:trHeight w:val="604"/>
        </w:trPr>
        <w:tc>
          <w:tcPr>
            <w:tcW w:w="2880" w:type="dxa"/>
          </w:tcPr>
          <w:p w14:paraId="1ACE1011" w14:textId="7777777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Onclick functionality for main tabs</w:t>
            </w:r>
          </w:p>
        </w:tc>
        <w:tc>
          <w:tcPr>
            <w:tcW w:w="1890" w:type="dxa"/>
          </w:tcPr>
          <w:p w14:paraId="6E4B2B99" w14:textId="77777777"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4D47B1A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76836B49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5234C5EF" w14:textId="77777777" w:rsidTr="00822D78">
        <w:trPr>
          <w:trHeight w:val="500"/>
        </w:trPr>
        <w:tc>
          <w:tcPr>
            <w:tcW w:w="2880" w:type="dxa"/>
          </w:tcPr>
          <w:p w14:paraId="65E87DB6" w14:textId="77777777"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14:paraId="232BA2A9" w14:textId="77777777"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C0BE451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F42D6BC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349F832A" w14:textId="77777777" w:rsidTr="00822D78">
        <w:trPr>
          <w:trHeight w:val="500"/>
        </w:trPr>
        <w:tc>
          <w:tcPr>
            <w:tcW w:w="2880" w:type="dxa"/>
          </w:tcPr>
          <w:p w14:paraId="4D9A4148" w14:textId="505472DD" w:rsidR="00822D78" w:rsidRPr="00931529" w:rsidRDefault="00575B9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Quantity, Products, Checkout</w:t>
            </w:r>
          </w:p>
        </w:tc>
        <w:tc>
          <w:tcPr>
            <w:tcW w:w="1890" w:type="dxa"/>
          </w:tcPr>
          <w:p w14:paraId="31C750BB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4670ED26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7546B520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5E4EFD13" w14:textId="77777777" w:rsidTr="00822D78">
        <w:trPr>
          <w:trHeight w:val="500"/>
        </w:trPr>
        <w:tc>
          <w:tcPr>
            <w:tcW w:w="2880" w:type="dxa"/>
          </w:tcPr>
          <w:p w14:paraId="6677A385" w14:textId="7777777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Shopping cart </w:t>
            </w:r>
          </w:p>
        </w:tc>
        <w:tc>
          <w:tcPr>
            <w:tcW w:w="1890" w:type="dxa"/>
          </w:tcPr>
          <w:p w14:paraId="16C9072D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925055E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C4BAD94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F6408" w:rsidRPr="00931529" w14:paraId="157908F3" w14:textId="77777777" w:rsidTr="00822D78">
        <w:trPr>
          <w:trHeight w:val="500"/>
        </w:trPr>
        <w:tc>
          <w:tcPr>
            <w:tcW w:w="2880" w:type="dxa"/>
          </w:tcPr>
          <w:p w14:paraId="174FBAD7" w14:textId="68FFB1A4" w:rsidR="008F6408" w:rsidRDefault="00575B9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Memberships</w:t>
            </w:r>
          </w:p>
        </w:tc>
        <w:tc>
          <w:tcPr>
            <w:tcW w:w="1890" w:type="dxa"/>
          </w:tcPr>
          <w:p w14:paraId="68BF8406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638C3AE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AB7BA76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14:paraId="5F592213" w14:textId="3CCB64CA" w:rsidR="005E36C1" w:rsidRDefault="005E36C1" w:rsidP="005E36C1">
      <w:pPr>
        <w:pStyle w:val="Body"/>
      </w:pPr>
    </w:p>
    <w:p w14:paraId="61E67565" w14:textId="77777777" w:rsidR="008F6408" w:rsidRPr="005E36C1" w:rsidRDefault="008F6408" w:rsidP="005E36C1">
      <w:pPr>
        <w:pStyle w:val="Body"/>
      </w:pPr>
    </w:p>
    <w:p w14:paraId="797D1DE6" w14:textId="77777777"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42733935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4FF0E914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682A8D17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4373899E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0715F33F" w14:textId="77777777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14:paraId="596672AE" w14:textId="77777777"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14:paraId="4A4A618A" w14:textId="39A31995" w:rsidR="00BB22A3" w:rsidRPr="00192B87" w:rsidRDefault="004F1623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OS: Windows</w:t>
            </w:r>
            <w:r w:rsidR="00165714" w:rsidRPr="00192B87">
              <w:rPr>
                <w:color w:val="404040" w:themeColor="text1" w:themeTint="BF"/>
              </w:rPr>
              <w:t xml:space="preserve"> </w:t>
            </w:r>
          </w:p>
          <w:p w14:paraId="228CCD4A" w14:textId="59C92387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Version</w:t>
            </w:r>
            <w:r w:rsidR="005D5139">
              <w:rPr>
                <w:color w:val="404040" w:themeColor="text1" w:themeTint="BF"/>
              </w:rPr>
              <w:t>:</w:t>
            </w:r>
            <w:r w:rsidRPr="00192B87">
              <w:rPr>
                <w:color w:val="404040" w:themeColor="text1" w:themeTint="BF"/>
              </w:rPr>
              <w:t xml:space="preserve"> </w:t>
            </w:r>
            <w:r w:rsidR="00575B9E">
              <w:rPr>
                <w:color w:val="404040" w:themeColor="text1" w:themeTint="BF"/>
              </w:rPr>
              <w:t>10</w:t>
            </w:r>
            <w:r w:rsidRPr="00192B87">
              <w:rPr>
                <w:color w:val="404040" w:themeColor="text1" w:themeTint="BF"/>
              </w:rPr>
              <w:t xml:space="preserve"> Pro</w:t>
            </w:r>
          </w:p>
        </w:tc>
        <w:tc>
          <w:tcPr>
            <w:tcW w:w="2786" w:type="dxa"/>
          </w:tcPr>
          <w:p w14:paraId="0EAC67C7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0AFEA574" w14:textId="77777777" w:rsidTr="00822D78">
        <w:trPr>
          <w:trHeight w:val="500"/>
        </w:trPr>
        <w:tc>
          <w:tcPr>
            <w:tcW w:w="3060" w:type="dxa"/>
            <w:vMerge/>
          </w:tcPr>
          <w:p w14:paraId="702162F8" w14:textId="77777777"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4BDEAEF1" w14:textId="1CAE823F" w:rsidR="00165714" w:rsidRPr="00192B87" w:rsidRDefault="00575B9E" w:rsidP="0023336D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Opera GX </w:t>
            </w:r>
            <w:r w:rsidRPr="00575B9E">
              <w:rPr>
                <w:color w:val="404040" w:themeColor="text1" w:themeTint="BF"/>
              </w:rPr>
              <w:t>1.6.7</w:t>
            </w:r>
          </w:p>
        </w:tc>
        <w:tc>
          <w:tcPr>
            <w:tcW w:w="2786" w:type="dxa"/>
          </w:tcPr>
          <w:p w14:paraId="38EA2E4A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2A408D76" w14:textId="77777777" w:rsidTr="00822D78">
        <w:trPr>
          <w:trHeight w:val="500"/>
        </w:trPr>
        <w:tc>
          <w:tcPr>
            <w:tcW w:w="3060" w:type="dxa"/>
            <w:vMerge/>
          </w:tcPr>
          <w:p w14:paraId="661DFB13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273600FD" w14:textId="3BC25567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575B9E" w:rsidRPr="00575B9E">
              <w:rPr>
                <w:color w:val="404040" w:themeColor="text1" w:themeTint="BF"/>
              </w:rPr>
              <w:t>105.0.5190.2</w:t>
            </w:r>
          </w:p>
        </w:tc>
        <w:tc>
          <w:tcPr>
            <w:tcW w:w="2786" w:type="dxa"/>
          </w:tcPr>
          <w:p w14:paraId="5DD0B1C4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74037435" w14:textId="77777777" w:rsidTr="00822D78">
        <w:trPr>
          <w:trHeight w:val="500"/>
        </w:trPr>
        <w:tc>
          <w:tcPr>
            <w:tcW w:w="3060" w:type="dxa"/>
            <w:vMerge/>
          </w:tcPr>
          <w:p w14:paraId="097FB8DE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03E3DDB1" w14:textId="3B0E1E53" w:rsidR="00165714" w:rsidRPr="00192B87" w:rsidRDefault="00DC6E50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Mozilla Firefox 91.0</w:t>
            </w:r>
          </w:p>
        </w:tc>
        <w:tc>
          <w:tcPr>
            <w:tcW w:w="2786" w:type="dxa"/>
          </w:tcPr>
          <w:p w14:paraId="57BC75E3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135AF954" w14:textId="77777777" w:rsidTr="00822D78">
        <w:trPr>
          <w:trHeight w:val="500"/>
        </w:trPr>
        <w:tc>
          <w:tcPr>
            <w:tcW w:w="3060" w:type="dxa"/>
            <w:vMerge/>
          </w:tcPr>
          <w:p w14:paraId="438E00ED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9C65EB0" w14:textId="4F92A0A9" w:rsidR="00165714" w:rsidRPr="00192B87" w:rsidRDefault="00DC6E50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Samsung </w:t>
            </w:r>
            <w:r w:rsidR="005D5139">
              <w:rPr>
                <w:color w:val="404040" w:themeColor="text1" w:themeTint="BF"/>
              </w:rPr>
              <w:t>G</w:t>
            </w:r>
            <w:r>
              <w:rPr>
                <w:color w:val="404040" w:themeColor="text1" w:themeTint="BF"/>
              </w:rPr>
              <w:t xml:space="preserve">alaxy </w:t>
            </w:r>
            <w:r w:rsidR="005D5139">
              <w:rPr>
                <w:color w:val="404040" w:themeColor="text1" w:themeTint="BF"/>
              </w:rPr>
              <w:t>S</w:t>
            </w:r>
            <w:r>
              <w:rPr>
                <w:color w:val="404040" w:themeColor="text1" w:themeTint="BF"/>
              </w:rPr>
              <w:t xml:space="preserve">7 </w:t>
            </w:r>
            <w:r w:rsidR="005D5139">
              <w:rPr>
                <w:color w:val="404040" w:themeColor="text1" w:themeTint="BF"/>
              </w:rPr>
              <w:t>E</w:t>
            </w:r>
            <w:r>
              <w:rPr>
                <w:color w:val="404040" w:themeColor="text1" w:themeTint="BF"/>
              </w:rPr>
              <w:t>dge</w:t>
            </w:r>
          </w:p>
          <w:p w14:paraId="0A2B5092" w14:textId="63E55944"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 Android </w:t>
            </w:r>
            <w:r w:rsidR="00DC6E50">
              <w:rPr>
                <w:color w:val="404040" w:themeColor="text1" w:themeTint="BF"/>
              </w:rPr>
              <w:t>8</w:t>
            </w:r>
            <w:r w:rsidRPr="00192B87">
              <w:rPr>
                <w:color w:val="404040" w:themeColor="text1" w:themeTint="BF"/>
              </w:rPr>
              <w:t xml:space="preserve">.1 </w:t>
            </w:r>
          </w:p>
          <w:p w14:paraId="3ABEA138" w14:textId="472A45BE" w:rsidR="00165714" w:rsidRPr="00192B87" w:rsidRDefault="00DC6E50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>
              <w:rPr>
                <w:color w:val="404040" w:themeColor="text1" w:themeTint="BF"/>
              </w:rPr>
              <w:t xml:space="preserve"> </w:t>
            </w:r>
            <w:r w:rsidRPr="00575B9E">
              <w:rPr>
                <w:color w:val="404040" w:themeColor="text1" w:themeTint="BF"/>
              </w:rPr>
              <w:t>105.0.5190.2</w:t>
            </w:r>
          </w:p>
        </w:tc>
        <w:tc>
          <w:tcPr>
            <w:tcW w:w="2786" w:type="dxa"/>
          </w:tcPr>
          <w:p w14:paraId="3E3BB351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14:paraId="241BC942" w14:textId="77777777" w:rsidR="00524A7A" w:rsidRDefault="007C688E" w:rsidP="00CB63DB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7FA6AF9D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5904B63A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24CFB354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4F1F5257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</w:t>
            </w:r>
            <w:proofErr w:type="gramStart"/>
            <w:r w:rsidR="00822D78">
              <w:rPr>
                <w:sz w:val="18"/>
                <w:szCs w:val="18"/>
              </w:rPr>
              <w:t>e.g.</w:t>
            </w:r>
            <w:proofErr w:type="gramEnd"/>
            <w:r w:rsidR="00822D78">
              <w:rPr>
                <w:sz w:val="18"/>
                <w:szCs w:val="18"/>
              </w:rPr>
              <w:t xml:space="preserve"> test effort h)</w:t>
            </w:r>
          </w:p>
        </w:tc>
      </w:tr>
      <w:tr w:rsidR="007C688E" w:rsidRPr="00931529" w14:paraId="2CEF965C" w14:textId="77777777" w:rsidTr="00CA72D7">
        <w:trPr>
          <w:trHeight w:val="500"/>
        </w:trPr>
        <w:tc>
          <w:tcPr>
            <w:tcW w:w="2552" w:type="dxa"/>
          </w:tcPr>
          <w:p w14:paraId="38AC1C56" w14:textId="77777777"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14:paraId="3DC7E449" w14:textId="5610B997" w:rsidR="007C688E" w:rsidRPr="00931529" w:rsidRDefault="00DC6E5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Moxa George Cristian</w:t>
            </w:r>
          </w:p>
        </w:tc>
        <w:tc>
          <w:tcPr>
            <w:tcW w:w="4253" w:type="dxa"/>
          </w:tcPr>
          <w:p w14:paraId="388DA494" w14:textId="77777777" w:rsidR="007C688E" w:rsidRPr="00931529" w:rsidRDefault="00C2162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064F6F83" w14:textId="2489D75B"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3075B15C" w14:textId="77777777"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623"/>
        <w:gridCol w:w="832"/>
        <w:gridCol w:w="924"/>
        <w:gridCol w:w="924"/>
        <w:gridCol w:w="1016"/>
        <w:gridCol w:w="647"/>
        <w:gridCol w:w="1640"/>
      </w:tblGrid>
      <w:tr w:rsidR="005A2134" w:rsidRPr="00931529" w14:paraId="77C01E0B" w14:textId="77777777" w:rsidTr="00287FC8">
        <w:trPr>
          <w:trHeight w:val="780"/>
          <w:tblHeader/>
        </w:trPr>
        <w:tc>
          <w:tcPr>
            <w:tcW w:w="3623" w:type="dxa"/>
            <w:shd w:val="clear" w:color="auto" w:fill="F2F2F2" w:themeFill="background1" w:themeFillShade="F2"/>
            <w:vAlign w:val="center"/>
          </w:tcPr>
          <w:p w14:paraId="2E21D5D0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32" w:type="dxa"/>
            <w:shd w:val="clear" w:color="auto" w:fill="F2F2F2" w:themeFill="background1" w:themeFillShade="F2"/>
            <w:vAlign w:val="center"/>
          </w:tcPr>
          <w:p w14:paraId="631459A9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14:paraId="1EC0A514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24" w:type="dxa"/>
            <w:shd w:val="clear" w:color="auto" w:fill="F2F2F2" w:themeFill="background1" w:themeFillShade="F2"/>
            <w:vAlign w:val="center"/>
          </w:tcPr>
          <w:p w14:paraId="5F89AD55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3FCB7124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7AC0550E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3F8BF844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14:paraId="7608BA7B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204D87EE" w14:textId="77777777" w:rsidR="00FD74FF" w:rsidRPr="003C49E7" w:rsidRDefault="00BD1666" w:rsidP="008560E6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Main Tabs</w:t>
            </w:r>
          </w:p>
        </w:tc>
        <w:tc>
          <w:tcPr>
            <w:tcW w:w="832" w:type="dxa"/>
            <w:vAlign w:val="center"/>
          </w:tcPr>
          <w:p w14:paraId="596479B8" w14:textId="24507DC4" w:rsidR="00FD74FF" w:rsidRPr="003C49E7" w:rsidRDefault="008D45C6" w:rsidP="00856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24" w:type="dxa"/>
            <w:vAlign w:val="center"/>
          </w:tcPr>
          <w:p w14:paraId="7E9E73E3" w14:textId="27F97075" w:rsidR="00FD74FF" w:rsidRPr="007C02A9" w:rsidRDefault="000C38A8" w:rsidP="008560E6">
            <w:pPr>
              <w:pStyle w:val="InfoParagraph1"/>
            </w:pPr>
            <w:r>
              <w:t>4</w:t>
            </w:r>
          </w:p>
        </w:tc>
        <w:tc>
          <w:tcPr>
            <w:tcW w:w="924" w:type="dxa"/>
            <w:vAlign w:val="center"/>
          </w:tcPr>
          <w:p w14:paraId="1FD0C8D2" w14:textId="3970CEEC" w:rsidR="00FD74FF" w:rsidRPr="003C49E7" w:rsidRDefault="000C38A8" w:rsidP="008560E6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1016" w:type="dxa"/>
            <w:vAlign w:val="center"/>
          </w:tcPr>
          <w:p w14:paraId="27B4F5C9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6445DD29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67425020" w14:textId="4485FCEB" w:rsidR="004D32FD" w:rsidRPr="00287FC8" w:rsidRDefault="00000000" w:rsidP="004D32FD">
            <w:pPr>
              <w:pStyle w:val="InfoParagraph1"/>
              <w:rPr>
                <w:color w:val="0000FF"/>
                <w:szCs w:val="18"/>
                <w:u w:val="single"/>
              </w:rPr>
            </w:pPr>
            <w:hyperlink r:id="rId11" w:history="1">
              <w:r w:rsidR="00FE6808" w:rsidRPr="00287FC8">
                <w:rPr>
                  <w:rStyle w:val="Hyperlink"/>
                  <w:rFonts w:ascii="Verdana" w:hAnsi="Verdana"/>
                  <w:sz w:val="16"/>
                  <w:szCs w:val="16"/>
                </w:rPr>
                <w:t>0042803</w:t>
              </w:r>
            </w:hyperlink>
            <w:r w:rsidR="00287FC8" w:rsidRPr="00287FC8">
              <w:rPr>
                <w:rStyle w:val="Hyperlink"/>
                <w:rFonts w:ascii="Verdana" w:hAnsi="Verdana"/>
                <w:szCs w:val="18"/>
              </w:rPr>
              <w:br/>
            </w:r>
            <w:hyperlink r:id="rId12" w:history="1">
              <w:r w:rsidR="004D32FD" w:rsidRPr="00287FC8">
                <w:rPr>
                  <w:rStyle w:val="Hyperlink"/>
                  <w:szCs w:val="18"/>
                </w:rPr>
                <w:t>0042599</w:t>
              </w:r>
            </w:hyperlink>
            <w:r w:rsidR="00287FC8" w:rsidRPr="00287FC8">
              <w:rPr>
                <w:color w:val="000000"/>
                <w:szCs w:val="18"/>
              </w:rPr>
              <w:br/>
            </w:r>
            <w:hyperlink r:id="rId13" w:history="1">
              <w:r w:rsidR="004D32FD" w:rsidRPr="00287FC8">
                <w:rPr>
                  <w:rStyle w:val="Hyperlink"/>
                  <w:szCs w:val="18"/>
                </w:rPr>
                <w:t>0042801</w:t>
              </w:r>
            </w:hyperlink>
          </w:p>
        </w:tc>
      </w:tr>
      <w:tr w:rsidR="00FD74FF" w:rsidRPr="00931529" w14:paraId="60B18113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47E6FF3D" w14:textId="62FF7042" w:rsidR="00FD74FF" w:rsidRPr="003C49E7" w:rsidRDefault="000D7E9F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Memberships</w:t>
            </w:r>
          </w:p>
        </w:tc>
        <w:tc>
          <w:tcPr>
            <w:tcW w:w="832" w:type="dxa"/>
            <w:vAlign w:val="center"/>
          </w:tcPr>
          <w:p w14:paraId="03DA9910" w14:textId="6F0BC08A" w:rsidR="00FD74FF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742E9C61" w14:textId="51B18D79" w:rsidR="00FD74FF" w:rsidRPr="007C02A9" w:rsidRDefault="008560E6" w:rsidP="009D7A3C">
            <w:pPr>
              <w:pStyle w:val="InfoParagraph1"/>
            </w:pPr>
            <w:r>
              <w:t>2</w:t>
            </w:r>
          </w:p>
        </w:tc>
        <w:tc>
          <w:tcPr>
            <w:tcW w:w="924" w:type="dxa"/>
            <w:vAlign w:val="center"/>
          </w:tcPr>
          <w:p w14:paraId="3B321D77" w14:textId="15286DCE" w:rsidR="00FD74FF" w:rsidRPr="003C49E7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0CA12B2F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1E027275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5EEDB7D0" w14:textId="60DD995A" w:rsidR="00FD74FF" w:rsidRPr="007C02A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14:paraId="00B758C1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4B19FEE" w14:textId="7C21A011" w:rsidR="00FD74FF" w:rsidRPr="003C49E7" w:rsidRDefault="000D7E9F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Purchase</w:t>
            </w:r>
          </w:p>
        </w:tc>
        <w:tc>
          <w:tcPr>
            <w:tcW w:w="832" w:type="dxa"/>
            <w:vAlign w:val="center"/>
          </w:tcPr>
          <w:p w14:paraId="7D5121C2" w14:textId="0F5AF6A6" w:rsidR="00FD74FF" w:rsidRPr="003C49E7" w:rsidRDefault="008D45C6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24" w:type="dxa"/>
            <w:vAlign w:val="center"/>
          </w:tcPr>
          <w:p w14:paraId="2C890770" w14:textId="238D2BA8" w:rsidR="00FD74FF" w:rsidRPr="007C02A9" w:rsidRDefault="008560E6" w:rsidP="009D7A3C">
            <w:pPr>
              <w:pStyle w:val="InfoParagraph1"/>
            </w:pPr>
            <w:r>
              <w:t>4</w:t>
            </w:r>
          </w:p>
        </w:tc>
        <w:tc>
          <w:tcPr>
            <w:tcW w:w="924" w:type="dxa"/>
            <w:vAlign w:val="center"/>
          </w:tcPr>
          <w:p w14:paraId="1FEF2630" w14:textId="4B092265" w:rsidR="00FD74FF" w:rsidRPr="003C49E7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3498B264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61006D95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6878E35D" w14:textId="77777777"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624B2667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4D4A228" w14:textId="4B5DC836" w:rsidR="002835C1" w:rsidRPr="003C49E7" w:rsidRDefault="000D7E9F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</w:t>
            </w:r>
          </w:p>
        </w:tc>
        <w:tc>
          <w:tcPr>
            <w:tcW w:w="832" w:type="dxa"/>
            <w:vAlign w:val="center"/>
          </w:tcPr>
          <w:p w14:paraId="3C5D9B4B" w14:textId="4ED9D2BA" w:rsidR="002835C1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6E1B6B84" w14:textId="79D0978E" w:rsidR="002835C1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2CF89240" w14:textId="38795D20" w:rsidR="002835C1" w:rsidRPr="007C02A9" w:rsidRDefault="008560E6" w:rsidP="00AA2D61">
            <w:pPr>
              <w:rPr>
                <w:color w:val="FF0000"/>
                <w:sz w:val="18"/>
                <w:szCs w:val="18"/>
              </w:rPr>
            </w:pPr>
            <w:r w:rsidRPr="008560E6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570F7F49" w14:textId="5566253B" w:rsidR="002835C1" w:rsidRPr="003C49E7" w:rsidRDefault="00943EA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0892EBCA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076C56D0" w14:textId="1F8588CB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594A3CB3" w14:textId="77777777" w:rsidTr="00287FC8">
        <w:trPr>
          <w:trHeight w:val="402"/>
        </w:trPr>
        <w:tc>
          <w:tcPr>
            <w:tcW w:w="3623" w:type="dxa"/>
            <w:vAlign w:val="center"/>
          </w:tcPr>
          <w:p w14:paraId="780D2A23" w14:textId="24BB839E" w:rsidR="002835C1" w:rsidRPr="003C49E7" w:rsidRDefault="000D7E9F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832" w:type="dxa"/>
            <w:vAlign w:val="center"/>
          </w:tcPr>
          <w:p w14:paraId="2C16700F" w14:textId="6ECEDDE3" w:rsidR="002835C1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73D5C64A" w14:textId="52532662" w:rsidR="002835C1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6B24F2BA" w14:textId="371E6BC4" w:rsidR="002835C1" w:rsidRPr="007C02A9" w:rsidRDefault="008560E6" w:rsidP="00AA2D61">
            <w:pPr>
              <w:rPr>
                <w:color w:val="FF0000"/>
                <w:sz w:val="18"/>
                <w:szCs w:val="18"/>
              </w:rPr>
            </w:pPr>
            <w:r w:rsidRPr="008560E6"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0380AE81" w14:textId="4AAF29FD" w:rsidR="002835C1" w:rsidRPr="003C49E7" w:rsidRDefault="00943EA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7AB331BF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47887701" w14:textId="5A26D9FC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9D7A3C" w:rsidRPr="00931529" w14:paraId="0003D417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00788FB" w14:textId="6302E108" w:rsidR="000D7E9F" w:rsidRPr="003C49E7" w:rsidRDefault="000D7E9F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Mindbody account</w:t>
            </w:r>
          </w:p>
        </w:tc>
        <w:tc>
          <w:tcPr>
            <w:tcW w:w="832" w:type="dxa"/>
            <w:vAlign w:val="center"/>
          </w:tcPr>
          <w:p w14:paraId="0C1EB285" w14:textId="106AA1D6" w:rsidR="009D7A3C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10B347AD" w14:textId="5AF46AEC" w:rsidR="009D7A3C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48D16388" w14:textId="2518FD98" w:rsidR="009D7A3C" w:rsidRPr="007C02A9" w:rsidRDefault="008560E6" w:rsidP="00AA2D61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23E42E47" w14:textId="3CEABBC8" w:rsidR="009D7A3C" w:rsidRPr="003C49E7" w:rsidRDefault="00943EA3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03D0136B" w14:textId="77777777"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60859722" w14:textId="77777777" w:rsidR="009D7A3C" w:rsidRPr="00931529" w:rsidRDefault="009D7A3C" w:rsidP="00AA2D61">
            <w:pPr>
              <w:rPr>
                <w:sz w:val="18"/>
                <w:szCs w:val="18"/>
              </w:rPr>
            </w:pPr>
          </w:p>
        </w:tc>
      </w:tr>
      <w:tr w:rsidR="00D02A98" w:rsidRPr="00931529" w14:paraId="493F423F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20BCDC37" w14:textId="7CE09AC0" w:rsidR="00D02A98" w:rsidRDefault="00D02A98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Fitmetrix account</w:t>
            </w:r>
          </w:p>
        </w:tc>
        <w:tc>
          <w:tcPr>
            <w:tcW w:w="832" w:type="dxa"/>
            <w:vAlign w:val="center"/>
          </w:tcPr>
          <w:p w14:paraId="0858E21B" w14:textId="65CF503A" w:rsidR="00D02A98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54E6DB28" w14:textId="6DB6BA18" w:rsidR="00D02A98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24" w:type="dxa"/>
            <w:vAlign w:val="center"/>
          </w:tcPr>
          <w:p w14:paraId="377273F6" w14:textId="68BB8E71" w:rsidR="00D02A98" w:rsidRPr="000607E6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3CD76375" w14:textId="62A64800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2E0F5719" w14:textId="5E2AEE67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1D8D1A86" w14:textId="77777777" w:rsidR="00D02A98" w:rsidRPr="00931529" w:rsidRDefault="00D02A98" w:rsidP="00AA2D61">
            <w:pPr>
              <w:rPr>
                <w:sz w:val="18"/>
                <w:szCs w:val="18"/>
              </w:rPr>
            </w:pPr>
          </w:p>
        </w:tc>
      </w:tr>
      <w:tr w:rsidR="00D02A98" w:rsidRPr="00931529" w14:paraId="4CD6E9FE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3325F02D" w14:textId="5D5D263D" w:rsidR="00D02A98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loop bot</w:t>
            </w:r>
          </w:p>
        </w:tc>
        <w:tc>
          <w:tcPr>
            <w:tcW w:w="832" w:type="dxa"/>
            <w:vAlign w:val="center"/>
          </w:tcPr>
          <w:p w14:paraId="517BC2F1" w14:textId="5D45B7D5" w:rsidR="00D02A98" w:rsidRPr="003C49E7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13F2742A" w14:textId="160E2D2C" w:rsidR="00D02A98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575F3637" w14:textId="7E546867" w:rsidR="00D02A98" w:rsidRPr="000607E6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7AAFB657" w14:textId="20252103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41F32A0E" w14:textId="3008D67C" w:rsidR="00D02A98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28A13E11" w14:textId="77777777" w:rsidR="00D02A98" w:rsidRPr="00931529" w:rsidRDefault="00D02A98" w:rsidP="00AA2D61">
            <w:pPr>
              <w:rPr>
                <w:sz w:val="18"/>
                <w:szCs w:val="18"/>
              </w:rPr>
            </w:pPr>
          </w:p>
        </w:tc>
      </w:tr>
      <w:tr w:rsidR="008D45C6" w:rsidRPr="00931529" w14:paraId="67ADBE1F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1F9C26CB" w14:textId="5AD10B40" w:rsidR="008D45C6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Consultations</w:t>
            </w:r>
          </w:p>
        </w:tc>
        <w:tc>
          <w:tcPr>
            <w:tcW w:w="832" w:type="dxa"/>
            <w:vAlign w:val="center"/>
          </w:tcPr>
          <w:p w14:paraId="448909FF" w14:textId="20A97EC7" w:rsidR="008D45C6" w:rsidRDefault="008D45C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585143B7" w14:textId="38E7AD9A" w:rsidR="008D45C6" w:rsidRPr="007C02A9" w:rsidRDefault="008560E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24" w:type="dxa"/>
            <w:vAlign w:val="center"/>
          </w:tcPr>
          <w:p w14:paraId="409FB9A5" w14:textId="07363214" w:rsidR="008D45C6" w:rsidRPr="000607E6" w:rsidRDefault="008560E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6" w:type="dxa"/>
            <w:vAlign w:val="center"/>
          </w:tcPr>
          <w:p w14:paraId="4AA1B393" w14:textId="4B7030FA" w:rsidR="008D45C6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  <w:vAlign w:val="center"/>
          </w:tcPr>
          <w:p w14:paraId="3872F6EE" w14:textId="5E19308E" w:rsidR="008D45C6" w:rsidRPr="003C49E7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40" w:type="dxa"/>
            <w:vAlign w:val="center"/>
          </w:tcPr>
          <w:p w14:paraId="2D77CAD9" w14:textId="77777777" w:rsidR="008D45C6" w:rsidRPr="00931529" w:rsidRDefault="008D45C6" w:rsidP="00AA2D61">
            <w:pPr>
              <w:rPr>
                <w:sz w:val="18"/>
                <w:szCs w:val="18"/>
              </w:rPr>
            </w:pPr>
          </w:p>
        </w:tc>
      </w:tr>
      <w:tr w:rsidR="0007315D" w:rsidRPr="00931529" w14:paraId="4C51973C" w14:textId="77777777" w:rsidTr="00287FC8">
        <w:trPr>
          <w:trHeight w:val="571"/>
        </w:trPr>
        <w:tc>
          <w:tcPr>
            <w:tcW w:w="3623" w:type="dxa"/>
            <w:vAlign w:val="center"/>
          </w:tcPr>
          <w:p w14:paraId="45E38296" w14:textId="77777777" w:rsidR="000D7E9F" w:rsidRPr="00666B9A" w:rsidRDefault="000D7E9F" w:rsidP="00753949">
            <w:pPr>
              <w:pStyle w:val="Body"/>
              <w:rPr>
                <w:b/>
                <w:sz w:val="22"/>
                <w:szCs w:val="22"/>
              </w:rPr>
            </w:pPr>
          </w:p>
          <w:p w14:paraId="552AE34A" w14:textId="77777777"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32" w:type="dxa"/>
            <w:vAlign w:val="center"/>
          </w:tcPr>
          <w:p w14:paraId="695E6609" w14:textId="4046F6CC" w:rsidR="0007315D" w:rsidRPr="00B86D5D" w:rsidRDefault="008D45C6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22</w:t>
            </w:r>
          </w:p>
        </w:tc>
        <w:tc>
          <w:tcPr>
            <w:tcW w:w="924" w:type="dxa"/>
            <w:vAlign w:val="center"/>
          </w:tcPr>
          <w:p w14:paraId="657D48D3" w14:textId="1132F76A" w:rsidR="0007315D" w:rsidRPr="00B86D5D" w:rsidRDefault="00F7523D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sz w:val="22"/>
              </w:rPr>
              <w:t>1</w:t>
            </w:r>
            <w:r w:rsidR="000C38A8">
              <w:rPr>
                <w:b/>
                <w:sz w:val="22"/>
              </w:rPr>
              <w:t>9</w:t>
            </w:r>
          </w:p>
        </w:tc>
        <w:tc>
          <w:tcPr>
            <w:tcW w:w="924" w:type="dxa"/>
            <w:vAlign w:val="center"/>
          </w:tcPr>
          <w:p w14:paraId="125FB387" w14:textId="1BB5D4DF" w:rsidR="0007315D" w:rsidRPr="00B86D5D" w:rsidRDefault="000C38A8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3</w:t>
            </w:r>
          </w:p>
        </w:tc>
        <w:tc>
          <w:tcPr>
            <w:tcW w:w="1016" w:type="dxa"/>
            <w:vAlign w:val="center"/>
          </w:tcPr>
          <w:p w14:paraId="7C76F298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47" w:type="dxa"/>
            <w:vAlign w:val="center"/>
          </w:tcPr>
          <w:p w14:paraId="7A45A607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640" w:type="dxa"/>
            <w:vAlign w:val="center"/>
          </w:tcPr>
          <w:p w14:paraId="5CFF61A3" w14:textId="2D92833A" w:rsidR="0007315D" w:rsidRPr="00B86D5D" w:rsidRDefault="00F7523D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4</w:t>
            </w:r>
          </w:p>
        </w:tc>
      </w:tr>
    </w:tbl>
    <w:p w14:paraId="7123BDA6" w14:textId="77777777" w:rsidR="00822D78" w:rsidRPr="00666B9A" w:rsidRDefault="00822D78" w:rsidP="00CB63DB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948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  <w:gridCol w:w="4418"/>
      </w:tblGrid>
      <w:tr w:rsidR="00822D78" w:rsidRPr="00931529" w14:paraId="349CFE77" w14:textId="77777777" w:rsidTr="00287FC8">
        <w:trPr>
          <w:trHeight w:val="787"/>
          <w:tblHeader/>
        </w:trPr>
        <w:tc>
          <w:tcPr>
            <w:tcW w:w="5062" w:type="dxa"/>
            <w:shd w:val="clear" w:color="auto" w:fill="F2F2F2" w:themeFill="background1" w:themeFillShade="F2"/>
            <w:vAlign w:val="bottom"/>
          </w:tcPr>
          <w:p w14:paraId="032F75E1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418" w:type="dxa"/>
            <w:shd w:val="clear" w:color="auto" w:fill="F2F2F2" w:themeFill="background1" w:themeFillShade="F2"/>
            <w:vAlign w:val="bottom"/>
          </w:tcPr>
          <w:p w14:paraId="4EC9F3DB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14:paraId="5E1F14AB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05DAE6E9" w14:textId="57DE088D" w:rsidR="00D967AA" w:rsidRDefault="008560E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A7231D">
              <w:rPr>
                <w:sz w:val="18"/>
                <w:szCs w:val="18"/>
              </w:rPr>
              <w:t>ain Tabs</w:t>
            </w:r>
          </w:p>
        </w:tc>
        <w:tc>
          <w:tcPr>
            <w:tcW w:w="4418" w:type="dxa"/>
            <w:vAlign w:val="bottom"/>
          </w:tcPr>
          <w:p w14:paraId="39D93DA7" w14:textId="12422F94" w:rsidR="00D967AA" w:rsidRPr="00287FC8" w:rsidRDefault="00000000" w:rsidP="00287FC8">
            <w:pPr>
              <w:spacing w:before="0" w:line="240" w:lineRule="auto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hyperlink r:id="rId14" w:history="1">
              <w:r w:rsidR="000C38A8" w:rsidRPr="00E86E8D">
                <w:rPr>
                  <w:rStyle w:val="Hyperlink"/>
                  <w:rFonts w:ascii="Verdana" w:hAnsi="Verdana"/>
                  <w:sz w:val="18"/>
                  <w:szCs w:val="18"/>
                </w:rPr>
                <w:t>0042601</w:t>
              </w:r>
            </w:hyperlink>
            <w:r w:rsidR="000C38A8" w:rsidRPr="00E86E8D">
              <w:rPr>
                <w:color w:val="0070C0"/>
                <w:sz w:val="18"/>
                <w:szCs w:val="18"/>
              </w:rPr>
              <w:t>,</w:t>
            </w:r>
          </w:p>
        </w:tc>
      </w:tr>
      <w:tr w:rsidR="00586658" w:rsidRPr="00931529" w14:paraId="2E78D6D9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715BB9E2" w14:textId="7900C228" w:rsidR="00586658" w:rsidRDefault="00DC4D76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Fitmetrix</w:t>
            </w:r>
            <w:proofErr w:type="spellEnd"/>
          </w:p>
        </w:tc>
        <w:tc>
          <w:tcPr>
            <w:tcW w:w="4418" w:type="dxa"/>
            <w:vAlign w:val="bottom"/>
          </w:tcPr>
          <w:p w14:paraId="66F70B49" w14:textId="5E510491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15" w:history="1">
              <w:r w:rsidR="006E2409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0042598</w:t>
              </w:r>
            </w:hyperlink>
            <w:r w:rsidR="006E2409">
              <w:rPr>
                <w:sz w:val="18"/>
                <w:szCs w:val="18"/>
              </w:rPr>
              <w:t xml:space="preserve">, </w:t>
            </w:r>
            <w:hyperlink r:id="rId16" w:history="1">
              <w:r w:rsidR="006E2409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0042614</w:t>
              </w:r>
            </w:hyperlink>
            <w:r w:rsidR="001E3A78">
              <w:rPr>
                <w:sz w:val="18"/>
                <w:szCs w:val="18"/>
              </w:rPr>
              <w:t xml:space="preserve">, </w:t>
            </w:r>
            <w:hyperlink r:id="rId17" w:history="1">
              <w:r w:rsidR="001E3A78" w:rsidRPr="00E6280D">
                <w:rPr>
                  <w:rStyle w:val="Hyperlink"/>
                  <w:rFonts w:ascii="Verdana" w:hAnsi="Verdana"/>
                  <w:sz w:val="18"/>
                  <w:szCs w:val="18"/>
                </w:rPr>
                <w:t>0042596</w:t>
              </w:r>
            </w:hyperlink>
          </w:p>
        </w:tc>
      </w:tr>
      <w:tr w:rsidR="00586658" w:rsidRPr="00931529" w14:paraId="34556EF9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6CD708D0" w14:textId="73D4A3D5" w:rsidR="00586658" w:rsidRDefault="00DC4D7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Edit Membership</w:t>
            </w:r>
          </w:p>
        </w:tc>
        <w:tc>
          <w:tcPr>
            <w:tcW w:w="4418" w:type="dxa"/>
            <w:vAlign w:val="bottom"/>
          </w:tcPr>
          <w:p w14:paraId="107A066E" w14:textId="6167E79B" w:rsidR="00586658" w:rsidRPr="001A216D" w:rsidRDefault="00000000" w:rsidP="00CA72D7">
            <w:pPr>
              <w:rPr>
                <w:sz w:val="18"/>
                <w:szCs w:val="18"/>
              </w:rPr>
            </w:pPr>
            <w:hyperlink r:id="rId18" w:history="1">
              <w:r w:rsidR="006E2409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0042601</w:t>
              </w:r>
            </w:hyperlink>
          </w:p>
        </w:tc>
      </w:tr>
      <w:tr w:rsidR="00586658" w:rsidRPr="00931529" w14:paraId="53E8DE3C" w14:textId="77777777" w:rsidTr="00287FC8">
        <w:trPr>
          <w:trHeight w:val="787"/>
        </w:trPr>
        <w:tc>
          <w:tcPr>
            <w:tcW w:w="5062" w:type="dxa"/>
            <w:vAlign w:val="bottom"/>
          </w:tcPr>
          <w:p w14:paraId="4C8F0519" w14:textId="22033B39" w:rsidR="00586658" w:rsidRDefault="008B6479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Trainings</w:t>
            </w:r>
          </w:p>
        </w:tc>
        <w:tc>
          <w:tcPr>
            <w:tcW w:w="4418" w:type="dxa"/>
            <w:vAlign w:val="bottom"/>
          </w:tcPr>
          <w:p w14:paraId="25C3643A" w14:textId="57F11AA7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19" w:history="1">
              <w:r w:rsidR="001E3A78" w:rsidRPr="001E3A78">
                <w:rPr>
                  <w:rStyle w:val="Hyperlink"/>
                  <w:rFonts w:ascii="Verdana" w:hAnsi="Verdana"/>
                  <w:sz w:val="18"/>
                  <w:szCs w:val="18"/>
                </w:rPr>
                <w:t>0042602</w:t>
              </w:r>
            </w:hyperlink>
          </w:p>
        </w:tc>
      </w:tr>
    </w:tbl>
    <w:p w14:paraId="59AE1AF9" w14:textId="77777777" w:rsidR="00C82863" w:rsidRDefault="0074151C" w:rsidP="00822D78">
      <w:pPr>
        <w:pStyle w:val="Heading1"/>
      </w:pPr>
      <w:bookmarkStart w:id="11" w:name="_Toc465718309"/>
      <w:r>
        <w:lastRenderedPageBreak/>
        <w:t>Defects</w:t>
      </w:r>
      <w:bookmarkEnd w:id="11"/>
    </w:p>
    <w:p w14:paraId="074DB8EC" w14:textId="77777777" w:rsidR="00C978E4" w:rsidRPr="00666B9A" w:rsidRDefault="0074151C" w:rsidP="00CB63DB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pPr w:leftFromText="180" w:rightFromText="180" w:vertAnchor="text" w:tblpY="1"/>
        <w:tblOverlap w:val="never"/>
        <w:tblW w:w="9183" w:type="dxa"/>
        <w:tblLook w:val="04A0" w:firstRow="1" w:lastRow="0" w:firstColumn="1" w:lastColumn="0" w:noHBand="0" w:noVBand="1"/>
      </w:tblPr>
      <w:tblGrid>
        <w:gridCol w:w="1116"/>
        <w:gridCol w:w="7096"/>
        <w:gridCol w:w="971"/>
      </w:tblGrid>
      <w:tr w:rsidR="00C978E4" w:rsidRPr="00931529" w14:paraId="0414DBB4" w14:textId="77777777" w:rsidTr="00B3129F">
        <w:trPr>
          <w:trHeight w:val="811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BBEFE1" w14:textId="77777777" w:rsidR="00C978E4" w:rsidRPr="00C978E4" w:rsidRDefault="000D3BFB" w:rsidP="00B31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3EE62C8" w14:textId="77777777" w:rsidR="00C978E4" w:rsidRPr="00C978E4" w:rsidRDefault="00C978E4" w:rsidP="00B3129F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B50568A" w14:textId="77777777" w:rsidR="00C978E4" w:rsidRPr="00C978E4" w:rsidRDefault="00C978E4" w:rsidP="00B3129F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6A116731" w14:textId="77777777" w:rsidTr="00B3129F">
        <w:trPr>
          <w:trHeight w:val="811"/>
        </w:trPr>
        <w:tc>
          <w:tcPr>
            <w:tcW w:w="0" w:type="auto"/>
            <w:vAlign w:val="center"/>
          </w:tcPr>
          <w:p w14:paraId="2F3D4DB3" w14:textId="631A81FA" w:rsidR="00C978E4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0" w:history="1">
              <w:r w:rsidR="00656A37" w:rsidRPr="00E6280D">
                <w:rPr>
                  <w:rStyle w:val="Hyperlink"/>
                  <w:rFonts w:ascii="Verdana" w:hAnsi="Verdana"/>
                  <w:sz w:val="20"/>
                  <w:szCs w:val="20"/>
                </w:rPr>
                <w:t>004</w:t>
              </w:r>
              <w:r w:rsidR="00656A37" w:rsidRPr="00E6280D">
                <w:rPr>
                  <w:rStyle w:val="Hyperlink"/>
                  <w:rFonts w:ascii="Verdana" w:hAnsi="Verdana"/>
                  <w:sz w:val="20"/>
                  <w:szCs w:val="20"/>
                </w:rPr>
                <w:t>2</w:t>
              </w:r>
              <w:r w:rsidR="00656A37" w:rsidRPr="00E6280D">
                <w:rPr>
                  <w:rStyle w:val="Hyperlink"/>
                  <w:rFonts w:ascii="Verdana" w:hAnsi="Verdana"/>
                  <w:sz w:val="20"/>
                  <w:szCs w:val="20"/>
                </w:rPr>
                <w:t>599</w:t>
              </w:r>
            </w:hyperlink>
          </w:p>
        </w:tc>
        <w:tc>
          <w:tcPr>
            <w:tcW w:w="0" w:type="auto"/>
            <w:vAlign w:val="center"/>
          </w:tcPr>
          <w:p w14:paraId="5DDAA68A" w14:textId="267256A5" w:rsidR="00C978E4" w:rsidRPr="000479A0" w:rsidRDefault="00FE6808" w:rsidP="00B3129F">
            <w:pPr>
              <w:rPr>
                <w:sz w:val="18"/>
                <w:szCs w:val="18"/>
              </w:rPr>
            </w:pPr>
            <w:r w:rsidRPr="00FE6808">
              <w:rPr>
                <w:sz w:val="18"/>
                <w:szCs w:val="18"/>
              </w:rPr>
              <w:t xml:space="preserve">The "My account | Register" page is not </w:t>
            </w:r>
            <w:r w:rsidR="00EF0935" w:rsidRPr="00FE6808">
              <w:rPr>
                <w:sz w:val="18"/>
                <w:szCs w:val="18"/>
              </w:rPr>
              <w:t>accessible</w:t>
            </w:r>
            <w:r w:rsidRPr="00FE6808">
              <w:rPr>
                <w:sz w:val="18"/>
                <w:szCs w:val="18"/>
              </w:rPr>
              <w:t xml:space="preserve"> and </w:t>
            </w:r>
            <w:proofErr w:type="spellStart"/>
            <w:proofErr w:type="gramStart"/>
            <w:r w:rsidRPr="00FE6808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FE6808">
              <w:rPr>
                <w:sz w:val="18"/>
                <w:szCs w:val="18"/>
              </w:rPr>
              <w:t xml:space="preserve"> error is presented</w:t>
            </w:r>
          </w:p>
        </w:tc>
        <w:tc>
          <w:tcPr>
            <w:tcW w:w="0" w:type="auto"/>
            <w:vAlign w:val="center"/>
          </w:tcPr>
          <w:p w14:paraId="2833E628" w14:textId="53D2967C" w:rsidR="00C978E4" w:rsidRPr="00CE07AA" w:rsidRDefault="00656A37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978E4" w:rsidRPr="00931529" w14:paraId="65025C63" w14:textId="77777777" w:rsidTr="00B3129F">
        <w:trPr>
          <w:trHeight w:val="811"/>
        </w:trPr>
        <w:tc>
          <w:tcPr>
            <w:tcW w:w="0" w:type="auto"/>
            <w:vAlign w:val="center"/>
          </w:tcPr>
          <w:p w14:paraId="38B0BAC3" w14:textId="5F805E3A" w:rsidR="00C978E4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1" w:history="1">
              <w:r w:rsidR="00656A37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</w:t>
              </w:r>
              <w:r w:rsidR="00656A37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2</w:t>
              </w:r>
              <w:r w:rsidR="00656A37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601</w:t>
              </w:r>
            </w:hyperlink>
          </w:p>
        </w:tc>
        <w:tc>
          <w:tcPr>
            <w:tcW w:w="0" w:type="auto"/>
            <w:vAlign w:val="center"/>
          </w:tcPr>
          <w:p w14:paraId="6EF99D42" w14:textId="4931D13F" w:rsidR="00C978E4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 xml:space="preserve">Pressing on any of the memberships is </w:t>
            </w:r>
            <w:r w:rsidR="00EF0935" w:rsidRPr="001448BE">
              <w:rPr>
                <w:sz w:val="18"/>
                <w:szCs w:val="18"/>
              </w:rPr>
              <w:t>presenting</w:t>
            </w:r>
            <w:r w:rsidRPr="001448BE">
              <w:rPr>
                <w:sz w:val="18"/>
                <w:szCs w:val="18"/>
              </w:rPr>
              <w:t xml:space="preserve"> the user with </w:t>
            </w:r>
            <w:proofErr w:type="spellStart"/>
            <w:proofErr w:type="gramStart"/>
            <w:r w:rsidRPr="001448BE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1448BE">
              <w:rPr>
                <w:sz w:val="18"/>
                <w:szCs w:val="18"/>
              </w:rPr>
              <w:t xml:space="preserve"> error</w:t>
            </w:r>
          </w:p>
        </w:tc>
        <w:tc>
          <w:tcPr>
            <w:tcW w:w="0" w:type="auto"/>
            <w:vAlign w:val="center"/>
          </w:tcPr>
          <w:p w14:paraId="7912E5AF" w14:textId="51F28D80" w:rsidR="00C978E4" w:rsidRPr="00CE07AA" w:rsidRDefault="001448BE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7F4E5584" w14:textId="77777777" w:rsidTr="00B3129F">
        <w:trPr>
          <w:trHeight w:val="811"/>
        </w:trPr>
        <w:tc>
          <w:tcPr>
            <w:tcW w:w="0" w:type="auto"/>
            <w:vAlign w:val="center"/>
          </w:tcPr>
          <w:p w14:paraId="269F3EDF" w14:textId="6CD06D73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2" w:history="1">
              <w:r w:rsidR="001448BE" w:rsidRPr="001448BE">
                <w:rPr>
                  <w:rStyle w:val="Hyperlink"/>
                  <w:rFonts w:ascii="Verdana" w:hAnsi="Verdana"/>
                  <w:sz w:val="18"/>
                  <w:szCs w:val="18"/>
                </w:rPr>
                <w:t>0042608</w:t>
              </w:r>
            </w:hyperlink>
          </w:p>
        </w:tc>
        <w:tc>
          <w:tcPr>
            <w:tcW w:w="0" w:type="auto"/>
            <w:vAlign w:val="center"/>
          </w:tcPr>
          <w:p w14:paraId="463BC2FC" w14:textId="4282C316" w:rsidR="00CA72D7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>The user is able to enter a quantity 30.000</w:t>
            </w:r>
          </w:p>
        </w:tc>
        <w:tc>
          <w:tcPr>
            <w:tcW w:w="0" w:type="auto"/>
            <w:vAlign w:val="center"/>
          </w:tcPr>
          <w:p w14:paraId="7DB40C71" w14:textId="01F59560" w:rsidR="00CA72D7" w:rsidRPr="00CE07AA" w:rsidRDefault="001448BE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4D32FD" w:rsidRPr="00931529" w14:paraId="7D186C76" w14:textId="77777777" w:rsidTr="00B3129F">
        <w:trPr>
          <w:trHeight w:val="811"/>
        </w:trPr>
        <w:tc>
          <w:tcPr>
            <w:tcW w:w="0" w:type="auto"/>
            <w:vAlign w:val="center"/>
          </w:tcPr>
          <w:p w14:paraId="48877BB8" w14:textId="77777777" w:rsidR="006A2942" w:rsidRDefault="006A2942" w:rsidP="00B3129F">
            <w:pPr>
              <w:spacing w:before="0" w:line="240" w:lineRule="auto"/>
              <w:jc w:val="center"/>
            </w:pPr>
          </w:p>
          <w:p w14:paraId="7B9D2F1E" w14:textId="10A21EAF" w:rsidR="004D32FD" w:rsidRPr="006A2942" w:rsidRDefault="00000000" w:rsidP="00B3129F">
            <w:pPr>
              <w:spacing w:before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23" w:history="1">
              <w:r w:rsidR="004D32FD">
                <w:rPr>
                  <w:rStyle w:val="Hyperlink"/>
                  <w:sz w:val="20"/>
                  <w:szCs w:val="20"/>
                </w:rPr>
                <w:t>0042801</w:t>
              </w:r>
            </w:hyperlink>
          </w:p>
        </w:tc>
        <w:tc>
          <w:tcPr>
            <w:tcW w:w="0" w:type="auto"/>
            <w:vAlign w:val="center"/>
          </w:tcPr>
          <w:p w14:paraId="5825879C" w14:textId="7652A51B" w:rsidR="004D32FD" w:rsidRPr="001448BE" w:rsidRDefault="004D32FD" w:rsidP="00B3129F">
            <w:pPr>
              <w:rPr>
                <w:sz w:val="18"/>
                <w:szCs w:val="18"/>
              </w:rPr>
            </w:pPr>
            <w:r w:rsidRPr="004D32FD">
              <w:rPr>
                <w:sz w:val="18"/>
                <w:szCs w:val="18"/>
              </w:rPr>
              <w:t>The "</w:t>
            </w:r>
            <w:proofErr w:type="spellStart"/>
            <w:r w:rsidRPr="004D32FD">
              <w:rPr>
                <w:sz w:val="18"/>
                <w:szCs w:val="18"/>
              </w:rPr>
              <w:t>LiveEdit</w:t>
            </w:r>
            <w:proofErr w:type="spellEnd"/>
            <w:r w:rsidRPr="004D32FD">
              <w:rPr>
                <w:sz w:val="18"/>
                <w:szCs w:val="18"/>
              </w:rPr>
              <w:t xml:space="preserve"> Our Team" page is not accessible and </w:t>
            </w:r>
            <w:proofErr w:type="spellStart"/>
            <w:proofErr w:type="gramStart"/>
            <w:r w:rsidRPr="004D32FD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4D32FD">
              <w:rPr>
                <w:sz w:val="18"/>
                <w:szCs w:val="18"/>
              </w:rPr>
              <w:t xml:space="preserve"> error is presented</w:t>
            </w:r>
          </w:p>
        </w:tc>
        <w:tc>
          <w:tcPr>
            <w:tcW w:w="0" w:type="auto"/>
            <w:vAlign w:val="center"/>
          </w:tcPr>
          <w:p w14:paraId="32D0534D" w14:textId="28D4BB43" w:rsidR="004D32FD" w:rsidRDefault="004D32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4D32FD" w:rsidRPr="00931529" w14:paraId="226E47A9" w14:textId="77777777" w:rsidTr="00B3129F">
        <w:trPr>
          <w:trHeight w:val="811"/>
        </w:trPr>
        <w:tc>
          <w:tcPr>
            <w:tcW w:w="0" w:type="auto"/>
            <w:vAlign w:val="center"/>
          </w:tcPr>
          <w:p w14:paraId="6886C527" w14:textId="77777777" w:rsidR="006A2942" w:rsidRDefault="006A2942" w:rsidP="00B3129F">
            <w:pPr>
              <w:spacing w:before="0" w:line="240" w:lineRule="auto"/>
              <w:jc w:val="center"/>
            </w:pPr>
          </w:p>
          <w:p w14:paraId="436AFB4C" w14:textId="51B6BBA0" w:rsidR="004D32FD" w:rsidRPr="006A2942" w:rsidRDefault="00000000" w:rsidP="00B3129F">
            <w:pPr>
              <w:spacing w:before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24" w:history="1">
              <w:r w:rsidR="004D32FD">
                <w:rPr>
                  <w:rStyle w:val="Hyperlink"/>
                  <w:sz w:val="20"/>
                  <w:szCs w:val="20"/>
                </w:rPr>
                <w:t>004</w:t>
              </w:r>
              <w:r w:rsidR="004D32FD">
                <w:rPr>
                  <w:rStyle w:val="Hyperlink"/>
                  <w:sz w:val="20"/>
                  <w:szCs w:val="20"/>
                </w:rPr>
                <w:t>2</w:t>
              </w:r>
              <w:r w:rsidR="004D32FD">
                <w:rPr>
                  <w:rStyle w:val="Hyperlink"/>
                  <w:sz w:val="20"/>
                  <w:szCs w:val="20"/>
                </w:rPr>
                <w:t>599</w:t>
              </w:r>
            </w:hyperlink>
          </w:p>
        </w:tc>
        <w:tc>
          <w:tcPr>
            <w:tcW w:w="0" w:type="auto"/>
            <w:vAlign w:val="center"/>
          </w:tcPr>
          <w:p w14:paraId="7A3761E1" w14:textId="7D89FFD2" w:rsidR="004D32FD" w:rsidRPr="004D32FD" w:rsidRDefault="004D32FD" w:rsidP="00B3129F">
            <w:pPr>
              <w:rPr>
                <w:sz w:val="18"/>
                <w:szCs w:val="18"/>
              </w:rPr>
            </w:pPr>
            <w:r w:rsidRPr="004D32FD">
              <w:rPr>
                <w:sz w:val="18"/>
                <w:szCs w:val="18"/>
              </w:rPr>
              <w:t xml:space="preserve">The "My account | Register" page is not </w:t>
            </w:r>
            <w:r w:rsidR="00EF0935" w:rsidRPr="004D32FD">
              <w:rPr>
                <w:sz w:val="18"/>
                <w:szCs w:val="18"/>
              </w:rPr>
              <w:t>accessible</w:t>
            </w:r>
            <w:r w:rsidRPr="004D32FD">
              <w:rPr>
                <w:sz w:val="18"/>
                <w:szCs w:val="18"/>
              </w:rPr>
              <w:t xml:space="preserve"> and </w:t>
            </w:r>
            <w:proofErr w:type="spellStart"/>
            <w:proofErr w:type="gramStart"/>
            <w:r w:rsidRPr="004D32FD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4D32FD">
              <w:rPr>
                <w:sz w:val="18"/>
                <w:szCs w:val="18"/>
              </w:rPr>
              <w:t xml:space="preserve"> error is presented</w:t>
            </w:r>
          </w:p>
        </w:tc>
        <w:tc>
          <w:tcPr>
            <w:tcW w:w="0" w:type="auto"/>
            <w:vAlign w:val="center"/>
          </w:tcPr>
          <w:p w14:paraId="39B2FBAF" w14:textId="06637599" w:rsidR="004D32FD" w:rsidRDefault="004D32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2A837114" w14:textId="77777777" w:rsidTr="00B3129F">
        <w:trPr>
          <w:trHeight w:val="811"/>
        </w:trPr>
        <w:tc>
          <w:tcPr>
            <w:tcW w:w="0" w:type="auto"/>
            <w:vAlign w:val="center"/>
          </w:tcPr>
          <w:p w14:paraId="7B339C90" w14:textId="60EC21B4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5" w:history="1">
              <w:r w:rsidR="001448BE" w:rsidRPr="001448BE">
                <w:rPr>
                  <w:rStyle w:val="Hyperlink"/>
                  <w:rFonts w:ascii="Verdana" w:hAnsi="Verdana"/>
                  <w:sz w:val="18"/>
                  <w:szCs w:val="18"/>
                </w:rPr>
                <w:t>00426</w:t>
              </w:r>
              <w:r w:rsidR="001448BE" w:rsidRPr="001448BE">
                <w:rPr>
                  <w:rStyle w:val="Hyperlink"/>
                  <w:rFonts w:ascii="Verdana" w:hAnsi="Verdana"/>
                  <w:sz w:val="18"/>
                  <w:szCs w:val="18"/>
                </w:rPr>
                <w:t>1</w:t>
              </w:r>
              <w:r w:rsidR="001448BE" w:rsidRPr="001448BE">
                <w:rPr>
                  <w:rStyle w:val="Hyperlink"/>
                  <w:rFonts w:ascii="Verdana" w:hAnsi="Verdana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vAlign w:val="center"/>
          </w:tcPr>
          <w:p w14:paraId="060A4B02" w14:textId="02325CBE" w:rsidR="00CA72D7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 xml:space="preserve">Items with the same description don't add upon </w:t>
            </w:r>
            <w:r w:rsidR="00EF0935" w:rsidRPr="001448BE">
              <w:rPr>
                <w:sz w:val="18"/>
                <w:szCs w:val="18"/>
              </w:rPr>
              <w:t>each other</w:t>
            </w:r>
          </w:p>
        </w:tc>
        <w:tc>
          <w:tcPr>
            <w:tcW w:w="0" w:type="auto"/>
            <w:vAlign w:val="center"/>
          </w:tcPr>
          <w:p w14:paraId="53EC4798" w14:textId="1E34F272" w:rsidR="00CA72D7" w:rsidRPr="00CE07AA" w:rsidRDefault="001448BE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6391EDAA" w14:textId="77777777" w:rsidTr="00B3129F">
        <w:trPr>
          <w:trHeight w:val="811"/>
        </w:trPr>
        <w:tc>
          <w:tcPr>
            <w:tcW w:w="0" w:type="auto"/>
            <w:vAlign w:val="center"/>
          </w:tcPr>
          <w:p w14:paraId="0F95E476" w14:textId="4BF5BEB6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6" w:history="1">
              <w:r w:rsidR="001448BE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0042614</w:t>
              </w:r>
            </w:hyperlink>
          </w:p>
        </w:tc>
        <w:tc>
          <w:tcPr>
            <w:tcW w:w="0" w:type="auto"/>
            <w:vAlign w:val="center"/>
          </w:tcPr>
          <w:p w14:paraId="046A2E54" w14:textId="5EEB1B16" w:rsidR="00CA72D7" w:rsidRPr="000479A0" w:rsidRDefault="001448BE" w:rsidP="00B3129F">
            <w:pPr>
              <w:rPr>
                <w:sz w:val="18"/>
                <w:szCs w:val="18"/>
              </w:rPr>
            </w:pPr>
            <w:r w:rsidRPr="001448BE">
              <w:rPr>
                <w:sz w:val="18"/>
                <w:szCs w:val="18"/>
              </w:rPr>
              <w:t xml:space="preserve">The user is unable to select any classes in </w:t>
            </w:r>
            <w:proofErr w:type="spellStart"/>
            <w:r w:rsidRPr="001448BE">
              <w:rPr>
                <w:sz w:val="18"/>
                <w:szCs w:val="18"/>
              </w:rPr>
              <w:t>fitmetrix</w:t>
            </w:r>
            <w:proofErr w:type="spellEnd"/>
            <w:r w:rsidRPr="001448BE">
              <w:rPr>
                <w:sz w:val="18"/>
                <w:szCs w:val="18"/>
              </w:rPr>
              <w:t xml:space="preserve"> schedule</w:t>
            </w:r>
          </w:p>
        </w:tc>
        <w:tc>
          <w:tcPr>
            <w:tcW w:w="0" w:type="auto"/>
            <w:vAlign w:val="center"/>
          </w:tcPr>
          <w:p w14:paraId="78800D7A" w14:textId="538AAC0F" w:rsidR="00CA72D7" w:rsidRPr="00CE07AA" w:rsidRDefault="00656A37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  <w:r w:rsidR="00CA72D7" w:rsidRPr="00CE07AA">
              <w:rPr>
                <w:b/>
                <w:sz w:val="18"/>
                <w:szCs w:val="18"/>
              </w:rPr>
              <w:t>ajor</w:t>
            </w:r>
          </w:p>
        </w:tc>
      </w:tr>
      <w:tr w:rsidR="00356E3B" w:rsidRPr="00931529" w14:paraId="72F72FEE" w14:textId="77777777" w:rsidTr="00B3129F">
        <w:trPr>
          <w:trHeight w:val="811"/>
        </w:trPr>
        <w:tc>
          <w:tcPr>
            <w:tcW w:w="0" w:type="auto"/>
            <w:vAlign w:val="center"/>
          </w:tcPr>
          <w:p w14:paraId="68487E7B" w14:textId="04F5920A" w:rsidR="00356E3B" w:rsidRDefault="00000000" w:rsidP="00B3129F">
            <w:pPr>
              <w:jc w:val="center"/>
            </w:pPr>
            <w:hyperlink r:id="rId27" w:history="1">
              <w:r w:rsidR="00356E3B" w:rsidRPr="00356E3B">
                <w:rPr>
                  <w:rStyle w:val="Hyperlink"/>
                  <w:rFonts w:ascii="Verdana" w:hAnsi="Verdana"/>
                  <w:sz w:val="20"/>
                  <w:szCs w:val="20"/>
                  <w:shd w:val="clear" w:color="auto" w:fill="D8D8D8"/>
                </w:rPr>
                <w:t>0042664</w:t>
              </w:r>
            </w:hyperlink>
          </w:p>
        </w:tc>
        <w:tc>
          <w:tcPr>
            <w:tcW w:w="0" w:type="auto"/>
            <w:vAlign w:val="center"/>
          </w:tcPr>
          <w:p w14:paraId="40293244" w14:textId="25638F96" w:rsidR="00356E3B" w:rsidRPr="001448BE" w:rsidRDefault="00356E3B" w:rsidP="00B3129F">
            <w:pPr>
              <w:rPr>
                <w:sz w:val="18"/>
                <w:szCs w:val="18"/>
              </w:rPr>
            </w:pPr>
            <w:r w:rsidRPr="00356E3B">
              <w:rPr>
                <w:sz w:val="18"/>
                <w:szCs w:val="18"/>
              </w:rPr>
              <w:t>The user is redirected at the top of the page when pressing "Registration"</w:t>
            </w:r>
          </w:p>
        </w:tc>
        <w:tc>
          <w:tcPr>
            <w:tcW w:w="0" w:type="auto"/>
            <w:vAlign w:val="center"/>
          </w:tcPr>
          <w:p w14:paraId="077A1EAB" w14:textId="038A97F4" w:rsidR="00356E3B" w:rsidRDefault="00356E3B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5703E675" w14:textId="77777777" w:rsidTr="00B3129F">
        <w:trPr>
          <w:trHeight w:val="811"/>
        </w:trPr>
        <w:tc>
          <w:tcPr>
            <w:tcW w:w="0" w:type="auto"/>
            <w:vAlign w:val="center"/>
          </w:tcPr>
          <w:p w14:paraId="705785C5" w14:textId="693EF901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8" w:history="1">
              <w:r w:rsidR="005D06FD" w:rsidRPr="00E6280D">
                <w:rPr>
                  <w:rStyle w:val="Hyperlink"/>
                  <w:rFonts w:ascii="Verdana" w:hAnsi="Verdana"/>
                  <w:sz w:val="20"/>
                  <w:szCs w:val="20"/>
                </w:rPr>
                <w:t>0042600</w:t>
              </w:r>
            </w:hyperlink>
          </w:p>
        </w:tc>
        <w:tc>
          <w:tcPr>
            <w:tcW w:w="0" w:type="auto"/>
            <w:vAlign w:val="center"/>
          </w:tcPr>
          <w:p w14:paraId="68B3CFCC" w14:textId="550FCC4E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>The "pricing" page from "</w:t>
            </w:r>
            <w:proofErr w:type="spellStart"/>
            <w:r w:rsidRPr="005D06FD">
              <w:rPr>
                <w:sz w:val="18"/>
                <w:szCs w:val="18"/>
              </w:rPr>
              <w:t>fitmetrix</w:t>
            </w:r>
            <w:proofErr w:type="spellEnd"/>
            <w:r w:rsidRPr="005D06FD">
              <w:rPr>
                <w:sz w:val="18"/>
                <w:szCs w:val="18"/>
              </w:rPr>
              <w:t>" is empty</w:t>
            </w:r>
          </w:p>
        </w:tc>
        <w:tc>
          <w:tcPr>
            <w:tcW w:w="0" w:type="auto"/>
            <w:vAlign w:val="center"/>
          </w:tcPr>
          <w:p w14:paraId="5537C16A" w14:textId="79CDED90" w:rsidR="00CA72D7" w:rsidRPr="00CE07AA" w:rsidRDefault="00656A37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  <w:r w:rsidR="00CA72D7" w:rsidRPr="00CE07AA">
              <w:rPr>
                <w:b/>
                <w:sz w:val="18"/>
                <w:szCs w:val="18"/>
              </w:rPr>
              <w:t>ajor</w:t>
            </w:r>
          </w:p>
        </w:tc>
      </w:tr>
      <w:tr w:rsidR="00CA72D7" w:rsidRPr="00931529" w14:paraId="6E7EC8EE" w14:textId="77777777" w:rsidTr="00B3129F">
        <w:trPr>
          <w:trHeight w:val="811"/>
        </w:trPr>
        <w:tc>
          <w:tcPr>
            <w:tcW w:w="0" w:type="auto"/>
            <w:vAlign w:val="center"/>
          </w:tcPr>
          <w:p w14:paraId="4BAD065F" w14:textId="1FBABAA7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29" w:history="1">
              <w:r w:rsidR="005D06FD" w:rsidRPr="00E6280D">
                <w:rPr>
                  <w:rStyle w:val="Hyperlink"/>
                  <w:rFonts w:ascii="Verdana" w:hAnsi="Verdana"/>
                  <w:sz w:val="18"/>
                  <w:szCs w:val="18"/>
                </w:rPr>
                <w:t>0042596</w:t>
              </w:r>
            </w:hyperlink>
          </w:p>
        </w:tc>
        <w:tc>
          <w:tcPr>
            <w:tcW w:w="0" w:type="auto"/>
            <w:vAlign w:val="center"/>
          </w:tcPr>
          <w:p w14:paraId="47DA4B9E" w14:textId="7DF6BFDA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>"Upcoming Classes" load very slow in "</w:t>
            </w:r>
            <w:proofErr w:type="spellStart"/>
            <w:r w:rsidRPr="005D06FD">
              <w:rPr>
                <w:sz w:val="18"/>
                <w:szCs w:val="18"/>
              </w:rPr>
              <w:t>Crossfit</w:t>
            </w:r>
            <w:proofErr w:type="spellEnd"/>
            <w:r w:rsidRPr="005D06FD">
              <w:rPr>
                <w:sz w:val="18"/>
                <w:szCs w:val="18"/>
              </w:rPr>
              <w:t xml:space="preserve"> elite bootcamp"</w:t>
            </w:r>
          </w:p>
        </w:tc>
        <w:tc>
          <w:tcPr>
            <w:tcW w:w="0" w:type="auto"/>
            <w:vAlign w:val="center"/>
          </w:tcPr>
          <w:p w14:paraId="1C93D5D3" w14:textId="0298896C" w:rsidR="00CA72D7" w:rsidRPr="00CE07AA" w:rsidRDefault="00BC71D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53920DE8" w14:textId="77777777" w:rsidTr="00B3129F">
        <w:trPr>
          <w:trHeight w:val="811"/>
        </w:trPr>
        <w:tc>
          <w:tcPr>
            <w:tcW w:w="0" w:type="auto"/>
            <w:vAlign w:val="center"/>
          </w:tcPr>
          <w:p w14:paraId="10EF4508" w14:textId="3170E7D4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30" w:history="1">
              <w:r w:rsidR="005D06FD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00425</w:t>
              </w:r>
              <w:r w:rsidR="005D06FD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9</w:t>
              </w:r>
              <w:r w:rsidR="005D06FD" w:rsidRPr="006E2409">
                <w:rPr>
                  <w:rStyle w:val="Hyperlink"/>
                  <w:rFonts w:ascii="Verdana" w:hAnsi="Verdana"/>
                  <w:sz w:val="18"/>
                  <w:szCs w:val="18"/>
                </w:rPr>
                <w:t>8</w:t>
              </w:r>
            </w:hyperlink>
          </w:p>
        </w:tc>
        <w:tc>
          <w:tcPr>
            <w:tcW w:w="0" w:type="auto"/>
            <w:vAlign w:val="center"/>
          </w:tcPr>
          <w:p w14:paraId="4637ED0B" w14:textId="24D3AE83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 xml:space="preserve">The photo of instructors does not appear or appear </w:t>
            </w:r>
            <w:r w:rsidR="00EF0935" w:rsidRPr="005D06FD">
              <w:rPr>
                <w:sz w:val="18"/>
                <w:szCs w:val="18"/>
              </w:rPr>
              <w:t>correctly</w:t>
            </w:r>
            <w:r w:rsidRPr="005D06FD">
              <w:rPr>
                <w:sz w:val="18"/>
                <w:szCs w:val="18"/>
              </w:rPr>
              <w:t xml:space="preserve"> in </w:t>
            </w:r>
            <w:proofErr w:type="spellStart"/>
            <w:r w:rsidRPr="005D06FD">
              <w:rPr>
                <w:sz w:val="18"/>
                <w:szCs w:val="18"/>
              </w:rPr>
              <w:t>fitmetrix</w:t>
            </w:r>
            <w:proofErr w:type="spellEnd"/>
          </w:p>
        </w:tc>
        <w:tc>
          <w:tcPr>
            <w:tcW w:w="0" w:type="auto"/>
            <w:vAlign w:val="center"/>
          </w:tcPr>
          <w:p w14:paraId="6A8D8E1E" w14:textId="3CD6CFB4" w:rsidR="00CA72D7" w:rsidRPr="00CE07AA" w:rsidRDefault="005D06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A72D7" w:rsidRPr="00931529" w14:paraId="45043B80" w14:textId="77777777" w:rsidTr="00B3129F">
        <w:trPr>
          <w:trHeight w:val="811"/>
        </w:trPr>
        <w:tc>
          <w:tcPr>
            <w:tcW w:w="0" w:type="auto"/>
            <w:vAlign w:val="center"/>
          </w:tcPr>
          <w:p w14:paraId="252C6489" w14:textId="08B4F94B" w:rsidR="00CA72D7" w:rsidRPr="000479A0" w:rsidRDefault="00000000" w:rsidP="00B3129F">
            <w:pPr>
              <w:jc w:val="center"/>
              <w:rPr>
                <w:sz w:val="18"/>
                <w:szCs w:val="18"/>
              </w:rPr>
            </w:pPr>
            <w:hyperlink r:id="rId31" w:history="1">
              <w:r w:rsidR="005D06FD" w:rsidRPr="001E3A78">
                <w:rPr>
                  <w:rStyle w:val="Hyperlink"/>
                  <w:rFonts w:ascii="Verdana" w:hAnsi="Verdana"/>
                  <w:sz w:val="18"/>
                  <w:szCs w:val="18"/>
                </w:rPr>
                <w:t>0042602</w:t>
              </w:r>
            </w:hyperlink>
          </w:p>
        </w:tc>
        <w:tc>
          <w:tcPr>
            <w:tcW w:w="0" w:type="auto"/>
            <w:vAlign w:val="center"/>
          </w:tcPr>
          <w:p w14:paraId="33199AC9" w14:textId="63F82F4C" w:rsidR="00CA72D7" w:rsidRPr="000479A0" w:rsidRDefault="005D06FD" w:rsidP="00B3129F">
            <w:pPr>
              <w:rPr>
                <w:sz w:val="18"/>
                <w:szCs w:val="18"/>
              </w:rPr>
            </w:pPr>
            <w:r w:rsidRPr="005D06FD">
              <w:rPr>
                <w:sz w:val="18"/>
                <w:szCs w:val="18"/>
              </w:rPr>
              <w:t>The background of the selected date is fully black in court reservation</w:t>
            </w:r>
          </w:p>
        </w:tc>
        <w:tc>
          <w:tcPr>
            <w:tcW w:w="0" w:type="auto"/>
            <w:vAlign w:val="center"/>
          </w:tcPr>
          <w:p w14:paraId="7853E1A4" w14:textId="012B8832" w:rsidR="00CA72D7" w:rsidRPr="00CE07AA" w:rsidRDefault="005D06FD" w:rsidP="00B312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</w:tbl>
    <w:p w14:paraId="6441CA0A" w14:textId="77777777"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14:paraId="4AF0C104" w14:textId="77777777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11299910" w14:textId="77777777" w:rsidR="0074151C" w:rsidRDefault="000D3BFB" w:rsidP="00CB63DB">
      <w:pPr>
        <w:pStyle w:val="Heading2"/>
      </w:pPr>
      <w:bookmarkStart w:id="13" w:name="_Toc465718311"/>
      <w:r>
        <w:lastRenderedPageBreak/>
        <w:t>Validated bugs</w:t>
      </w:r>
      <w:bookmarkEnd w:id="13"/>
    </w:p>
    <w:p w14:paraId="03E1AFCA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04219BF9" w14:textId="77777777" w:rsidR="000479A0" w:rsidRDefault="00F148FA" w:rsidP="00CB63DB">
      <w:pPr>
        <w:pStyle w:val="Heading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14:paraId="18694CCB" w14:textId="77777777" w:rsidR="000479A0" w:rsidRPr="001E1D4A" w:rsidRDefault="000479A0" w:rsidP="000479A0">
      <w:r w:rsidRPr="001E1D4A">
        <w:t>There are no old bugs still open.</w:t>
      </w:r>
    </w:p>
    <w:p w14:paraId="2401F1E2" w14:textId="7321F3A0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88C44FF" w14:textId="383FDEDA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555208C" w14:textId="11253E6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CD74862" w14:textId="7B21EAE8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F3DC163" w14:textId="6BA8181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2AB2591F" w14:textId="50BF450E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4C902A6" w14:textId="297123C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47690E9" w14:textId="461C0706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C465BCE" w14:textId="16DD333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F020A3D" w14:textId="5043239D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ABA316D" w14:textId="70BD881E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21BCD67" w14:textId="647399B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41DCA12D" w14:textId="481876DB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D94844D" w14:textId="2C3E0C9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3770388" w14:textId="5DC95B2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10BBF68A" w14:textId="75B4C64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32708A7" w14:textId="4851DDD7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7B865AA" w14:textId="28EADF53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5863A09" w14:textId="08E1E944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DBE83B5" w14:textId="4E38FAB2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AF66550" w14:textId="647130A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564BD00" w14:textId="4AD403B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42A08523" w14:textId="43ACFEB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EB4E170" w14:textId="5F8DEF8B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632B8ED2" w14:textId="369C56C7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26B9EE54" w14:textId="2170E99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3BF3F20" w14:textId="54DEB3E3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EA7F87B" w14:textId="6E3999C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2CD179F" w14:textId="4138EAD3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F9572B3" w14:textId="62A47AF9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B0E8330" w14:textId="20A1DBBE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C77C2B0" w14:textId="1623B84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3627966" w14:textId="794C6D5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40B5CD4" w14:textId="4C0FEE26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1A301042" w14:textId="7486435C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DD3165C" w14:textId="195FC6BB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A57B02E" w14:textId="6E19305F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5761A898" w14:textId="13745806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7161ABCD" w14:textId="33648A85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322D686" w14:textId="77777777" w:rsidR="007C27A3" w:rsidRDefault="007C27A3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0C8A30B7" w14:textId="77777777" w:rsidR="00007CA6" w:rsidRPr="00007CA6" w:rsidRDefault="00574004" w:rsidP="00007CA6">
      <w:pPr>
        <w:pStyle w:val="Heading1"/>
      </w:pPr>
      <w:bookmarkStart w:id="15" w:name="_Toc465718313"/>
      <w:r>
        <w:lastRenderedPageBreak/>
        <w:t>Conclusions</w:t>
      </w:r>
      <w:bookmarkEnd w:id="15"/>
    </w:p>
    <w:bookmarkEnd w:id="2"/>
    <w:bookmarkEnd w:id="5"/>
    <w:p w14:paraId="2C7B91AE" w14:textId="72DD04AF"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 xml:space="preserve">were executed, </w:t>
      </w:r>
      <w:r w:rsidR="007D4C39">
        <w:t>8</w:t>
      </w:r>
      <w:r w:rsidR="000C38A8">
        <w:t>5</w:t>
      </w:r>
      <w:r w:rsidR="00BB7AD6">
        <w:t xml:space="preserve">% passed and </w:t>
      </w:r>
      <w:r w:rsidR="000C38A8" w:rsidRPr="000C38A8">
        <w:t>15</w:t>
      </w:r>
      <w:r w:rsidR="00BB7AD6">
        <w:t>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related to </w:t>
      </w:r>
      <w:r w:rsidR="00F11941">
        <w:t>the Main tabs</w:t>
      </w:r>
      <w:r w:rsidR="008A3B3C" w:rsidRPr="00BB7AD6">
        <w:t xml:space="preserve">. </w:t>
      </w:r>
    </w:p>
    <w:p w14:paraId="1B9098B4" w14:textId="394B42AF" w:rsidR="00CF69A3" w:rsidRPr="00BB7AD6" w:rsidRDefault="00CF69A3" w:rsidP="00CF69A3">
      <w:pPr>
        <w:jc w:val="both"/>
      </w:pPr>
      <w:r>
        <w:t>A</w:t>
      </w:r>
      <w:r w:rsidRPr="00BB7AD6">
        <w:t xml:space="preserve"> total number of </w:t>
      </w:r>
      <w:r w:rsidR="00904AB0">
        <w:t>1</w:t>
      </w:r>
      <w:r w:rsidR="0074755D">
        <w:t>2</w:t>
      </w:r>
      <w:r w:rsidRPr="00BB7AD6">
        <w:t xml:space="preserve"> new </w:t>
      </w:r>
      <w:r>
        <w:t>bugs were identified,</w:t>
      </w:r>
      <w:r w:rsidR="00F11941">
        <w:t xml:space="preserve"> almost</w:t>
      </w:r>
      <w:r>
        <w:t xml:space="preserve"> half of them were identified as </w:t>
      </w:r>
      <w:r w:rsidR="00F11941">
        <w:t>critical</w:t>
      </w:r>
      <w:r>
        <w:t xml:space="preserve"> severity, the other half </w:t>
      </w:r>
      <w:r w:rsidR="00774AAC">
        <w:t>as</w:t>
      </w:r>
      <w:r>
        <w:t xml:space="preserve"> </w:t>
      </w:r>
      <w:r w:rsidR="00F11941">
        <w:t>normal, major and minor</w:t>
      </w:r>
      <w:r>
        <w:t xml:space="preserve"> severity. No bugs were validated.</w:t>
      </w:r>
    </w:p>
    <w:p w14:paraId="153EF8BA" w14:textId="1C991A13"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F11941">
        <w:t>Scripted testing</w:t>
      </w:r>
      <w:r w:rsidR="009C53B6">
        <w:t xml:space="preserve">, </w:t>
      </w:r>
      <w:r w:rsidR="00F11941">
        <w:t>UI</w:t>
      </w:r>
      <w:r w:rsidR="006B42B9">
        <w:t>,</w:t>
      </w:r>
      <w:r w:rsidR="00DE237C">
        <w:t xml:space="preserve"> were </w:t>
      </w:r>
      <w:r w:rsidR="009C53B6">
        <w:t>covered</w:t>
      </w:r>
      <w:r w:rsidR="00DE237C">
        <w:t>.</w:t>
      </w:r>
    </w:p>
    <w:p w14:paraId="2BD8A80D" w14:textId="4B6D9CFB"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</w:t>
      </w:r>
      <w:r w:rsidR="00904AB0">
        <w:t>the</w:t>
      </w:r>
      <w:r w:rsidR="00995A18" w:rsidRPr="00995A18">
        <w:t xml:space="preserve"> </w:t>
      </w:r>
      <w:r w:rsidR="00995A18" w:rsidRPr="00BB7AD6">
        <w:t>important functionalities</w:t>
      </w:r>
      <w:r w:rsidR="008A3B3C" w:rsidRPr="00BB7AD6">
        <w:t xml:space="preserve">. </w:t>
      </w:r>
      <w:r w:rsidR="00995A18">
        <w:t>25</w:t>
      </w:r>
      <w:r w:rsidR="00904AB0">
        <w:t>%</w:t>
      </w:r>
      <w:r w:rsidRPr="00BB7AD6">
        <w:t xml:space="preserve"> of</w:t>
      </w:r>
      <w:r w:rsidR="008A3B3C" w:rsidRPr="00BB7AD6">
        <w:t xml:space="preserve"> bugs were identified during exploratory testing, </w:t>
      </w:r>
      <w:r w:rsidR="00995A18">
        <w:t xml:space="preserve">2 Major and 1 normal in </w:t>
      </w:r>
      <w:r w:rsidR="00142CB4">
        <w:t>“F</w:t>
      </w:r>
      <w:r w:rsidR="00995A18">
        <w:t>itmetrix</w:t>
      </w:r>
      <w:r w:rsidR="00142CB4">
        <w:t>”</w:t>
      </w:r>
      <w:r w:rsidR="00904AB0">
        <w:br/>
      </w:r>
      <w:r w:rsidR="003A3E99" w:rsidRPr="00BB7AD6">
        <w:t xml:space="preserve"> </w:t>
      </w:r>
    </w:p>
    <w:p w14:paraId="31B3C235" w14:textId="77777777"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>Negative Testing.</w:t>
      </w:r>
    </w:p>
    <w:p w14:paraId="6B8FB06A" w14:textId="026FB26C" w:rsidR="00904AB0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  <w:r w:rsidR="008A3B3C" w:rsidRPr="00BB7AD6">
        <w:t>In addition to the bugs identified on Windows OS, that also reproduce on Android</w:t>
      </w:r>
    </w:p>
    <w:p w14:paraId="7E016AB8" w14:textId="00DA25D5"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all important functionalities, </w:t>
      </w:r>
      <w:r w:rsidR="00024F29">
        <w:t xml:space="preserve">the fixing of at least the </w:t>
      </w:r>
      <w:r w:rsidR="00904AB0">
        <w:t xml:space="preserve">critical and </w:t>
      </w:r>
      <w:r w:rsidR="00024F29">
        <w:t>maj</w:t>
      </w:r>
      <w:r>
        <w:t>or severity bugs is recommended</w:t>
      </w:r>
      <w:r w:rsidR="00904AB0">
        <w:t>.</w:t>
      </w:r>
    </w:p>
    <w:p w14:paraId="176820BD" w14:textId="77777777" w:rsidR="003A3E99" w:rsidRPr="00BB7AD6" w:rsidRDefault="003A3E99" w:rsidP="00BB7AD6"/>
    <w:sectPr w:rsidR="003A3E99" w:rsidRPr="00BB7AD6" w:rsidSect="00AB056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5821" w14:textId="77777777" w:rsidR="00572630" w:rsidRDefault="00572630">
      <w:r>
        <w:separator/>
      </w:r>
    </w:p>
  </w:endnote>
  <w:endnote w:type="continuationSeparator" w:id="0">
    <w:p w14:paraId="340921F3" w14:textId="77777777" w:rsidR="00572630" w:rsidRDefault="0057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1680" w14:textId="77777777"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5C38" w14:textId="77777777"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7EB1F" w14:textId="77777777"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3DC4D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9DED" w14:textId="77777777" w:rsidR="00572630" w:rsidRDefault="00572630">
      <w:r>
        <w:separator/>
      </w:r>
    </w:p>
  </w:footnote>
  <w:footnote w:type="continuationSeparator" w:id="0">
    <w:p w14:paraId="46A3439B" w14:textId="77777777" w:rsidR="00572630" w:rsidRDefault="0057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F598" w14:textId="77777777"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02DD" w14:textId="77777777"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35CB5D3E" wp14:editId="55C4E71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0348" w14:textId="77777777"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DE16551" wp14:editId="4AF8D514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8406621">
    <w:abstractNumId w:val="30"/>
  </w:num>
  <w:num w:numId="2" w16cid:durableId="170874745">
    <w:abstractNumId w:val="20"/>
  </w:num>
  <w:num w:numId="3" w16cid:durableId="38210416">
    <w:abstractNumId w:val="42"/>
  </w:num>
  <w:num w:numId="4" w16cid:durableId="738864183">
    <w:abstractNumId w:val="16"/>
  </w:num>
  <w:num w:numId="5" w16cid:durableId="1366708658">
    <w:abstractNumId w:val="29"/>
  </w:num>
  <w:num w:numId="6" w16cid:durableId="1288243271">
    <w:abstractNumId w:val="39"/>
  </w:num>
  <w:num w:numId="7" w16cid:durableId="189607957">
    <w:abstractNumId w:val="2"/>
  </w:num>
  <w:num w:numId="8" w16cid:durableId="197477809">
    <w:abstractNumId w:val="24"/>
  </w:num>
  <w:num w:numId="9" w16cid:durableId="1658459696">
    <w:abstractNumId w:val="6"/>
  </w:num>
  <w:num w:numId="10" w16cid:durableId="1604873798">
    <w:abstractNumId w:val="40"/>
  </w:num>
  <w:num w:numId="11" w16cid:durableId="1068764157">
    <w:abstractNumId w:val="38"/>
  </w:num>
  <w:num w:numId="12" w16cid:durableId="1847749842">
    <w:abstractNumId w:val="22"/>
  </w:num>
  <w:num w:numId="13" w16cid:durableId="539825650">
    <w:abstractNumId w:val="30"/>
  </w:num>
  <w:num w:numId="14" w16cid:durableId="1815947977">
    <w:abstractNumId w:val="11"/>
  </w:num>
  <w:num w:numId="15" w16cid:durableId="1563054135">
    <w:abstractNumId w:val="36"/>
  </w:num>
  <w:num w:numId="16" w16cid:durableId="1856384924">
    <w:abstractNumId w:val="32"/>
  </w:num>
  <w:num w:numId="17" w16cid:durableId="496310824">
    <w:abstractNumId w:val="34"/>
  </w:num>
  <w:num w:numId="18" w16cid:durableId="222912716">
    <w:abstractNumId w:val="0"/>
  </w:num>
  <w:num w:numId="19" w16cid:durableId="640115189">
    <w:abstractNumId w:val="14"/>
  </w:num>
  <w:num w:numId="20" w16cid:durableId="743340188">
    <w:abstractNumId w:val="15"/>
  </w:num>
  <w:num w:numId="21" w16cid:durableId="1098480989">
    <w:abstractNumId w:val="10"/>
  </w:num>
  <w:num w:numId="22" w16cid:durableId="974795450">
    <w:abstractNumId w:val="27"/>
  </w:num>
  <w:num w:numId="23" w16cid:durableId="950475346">
    <w:abstractNumId w:val="31"/>
  </w:num>
  <w:num w:numId="24" w16cid:durableId="12344701">
    <w:abstractNumId w:val="9"/>
  </w:num>
  <w:num w:numId="25" w16cid:durableId="1357195720">
    <w:abstractNumId w:val="3"/>
  </w:num>
  <w:num w:numId="26" w16cid:durableId="1566523464">
    <w:abstractNumId w:val="26"/>
  </w:num>
  <w:num w:numId="27" w16cid:durableId="8878670">
    <w:abstractNumId w:val="8"/>
  </w:num>
  <w:num w:numId="28" w16cid:durableId="155076473">
    <w:abstractNumId w:val="4"/>
  </w:num>
  <w:num w:numId="29" w16cid:durableId="177473777">
    <w:abstractNumId w:val="28"/>
  </w:num>
  <w:num w:numId="30" w16cid:durableId="877158318">
    <w:abstractNumId w:val="37"/>
  </w:num>
  <w:num w:numId="31" w16cid:durableId="1625303986">
    <w:abstractNumId w:val="19"/>
  </w:num>
  <w:num w:numId="32" w16cid:durableId="1399016546">
    <w:abstractNumId w:val="12"/>
  </w:num>
  <w:num w:numId="33" w16cid:durableId="1838112904">
    <w:abstractNumId w:val="33"/>
  </w:num>
  <w:num w:numId="34" w16cid:durableId="1680346218">
    <w:abstractNumId w:val="21"/>
  </w:num>
  <w:num w:numId="35" w16cid:durableId="538590525">
    <w:abstractNumId w:val="7"/>
  </w:num>
  <w:num w:numId="36" w16cid:durableId="1472287275">
    <w:abstractNumId w:val="13"/>
  </w:num>
  <w:num w:numId="37" w16cid:durableId="1370061378">
    <w:abstractNumId w:val="17"/>
  </w:num>
  <w:num w:numId="38" w16cid:durableId="1005864716">
    <w:abstractNumId w:val="23"/>
  </w:num>
  <w:num w:numId="39" w16cid:durableId="1952592913">
    <w:abstractNumId w:val="1"/>
  </w:num>
  <w:num w:numId="40" w16cid:durableId="1322081986">
    <w:abstractNumId w:val="25"/>
  </w:num>
  <w:num w:numId="41" w16cid:durableId="1391225894">
    <w:abstractNumId w:val="41"/>
  </w:num>
  <w:num w:numId="42" w16cid:durableId="1656952183">
    <w:abstractNumId w:val="35"/>
  </w:num>
  <w:num w:numId="43" w16cid:durableId="1207716079">
    <w:abstractNumId w:val="18"/>
  </w:num>
  <w:num w:numId="44" w16cid:durableId="1743798645">
    <w:abstractNumId w:val="30"/>
  </w:num>
  <w:num w:numId="45" w16cid:durableId="1901090316">
    <w:abstractNumId w:val="30"/>
  </w:num>
  <w:num w:numId="46" w16cid:durableId="1357653848">
    <w:abstractNumId w:val="5"/>
  </w:num>
  <w:num w:numId="47" w16cid:durableId="816217864">
    <w:abstractNumId w:val="30"/>
  </w:num>
  <w:num w:numId="48" w16cid:durableId="556550623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A3036"/>
    <w:rsid w:val="000C2848"/>
    <w:rsid w:val="000C38A8"/>
    <w:rsid w:val="000C47B0"/>
    <w:rsid w:val="000C7CA2"/>
    <w:rsid w:val="000D3BFB"/>
    <w:rsid w:val="000D6213"/>
    <w:rsid w:val="000D7E9F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2CB4"/>
    <w:rsid w:val="001448BE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16D"/>
    <w:rsid w:val="001A2347"/>
    <w:rsid w:val="001A3096"/>
    <w:rsid w:val="001A5262"/>
    <w:rsid w:val="001B05C3"/>
    <w:rsid w:val="001B15DA"/>
    <w:rsid w:val="001C3F82"/>
    <w:rsid w:val="001C57B1"/>
    <w:rsid w:val="001C72A3"/>
    <w:rsid w:val="001D050C"/>
    <w:rsid w:val="001D0FA3"/>
    <w:rsid w:val="001D11D1"/>
    <w:rsid w:val="001D1812"/>
    <w:rsid w:val="001D4F6A"/>
    <w:rsid w:val="001D50DD"/>
    <w:rsid w:val="001D6ABA"/>
    <w:rsid w:val="001E1C1E"/>
    <w:rsid w:val="001E1D4A"/>
    <w:rsid w:val="001E3A78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065B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87FC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6E3B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0BAD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D32FD"/>
    <w:rsid w:val="004F1623"/>
    <w:rsid w:val="00500036"/>
    <w:rsid w:val="00510711"/>
    <w:rsid w:val="005134B4"/>
    <w:rsid w:val="005227BB"/>
    <w:rsid w:val="00524A7A"/>
    <w:rsid w:val="00535DAF"/>
    <w:rsid w:val="0054007E"/>
    <w:rsid w:val="005508A7"/>
    <w:rsid w:val="00551129"/>
    <w:rsid w:val="00552EF1"/>
    <w:rsid w:val="005577FF"/>
    <w:rsid w:val="00560CA8"/>
    <w:rsid w:val="005630B2"/>
    <w:rsid w:val="005710AE"/>
    <w:rsid w:val="00571392"/>
    <w:rsid w:val="00571F0E"/>
    <w:rsid w:val="00572630"/>
    <w:rsid w:val="0057274E"/>
    <w:rsid w:val="00574004"/>
    <w:rsid w:val="00575461"/>
    <w:rsid w:val="00575B9E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87D"/>
    <w:rsid w:val="005C4A39"/>
    <w:rsid w:val="005D06FD"/>
    <w:rsid w:val="005D3714"/>
    <w:rsid w:val="005D5139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6A37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2942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E2409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4755D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27A3"/>
    <w:rsid w:val="007C688E"/>
    <w:rsid w:val="007D24EC"/>
    <w:rsid w:val="007D2A85"/>
    <w:rsid w:val="007D4C39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560E6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6479"/>
    <w:rsid w:val="008B7D00"/>
    <w:rsid w:val="008D0B73"/>
    <w:rsid w:val="008D11FB"/>
    <w:rsid w:val="008D21BC"/>
    <w:rsid w:val="008D2418"/>
    <w:rsid w:val="008D45C6"/>
    <w:rsid w:val="008F0BDA"/>
    <w:rsid w:val="008F6408"/>
    <w:rsid w:val="00901B2A"/>
    <w:rsid w:val="00901E75"/>
    <w:rsid w:val="00903B73"/>
    <w:rsid w:val="00904AB0"/>
    <w:rsid w:val="009165CA"/>
    <w:rsid w:val="00923318"/>
    <w:rsid w:val="00923796"/>
    <w:rsid w:val="00931529"/>
    <w:rsid w:val="00935FD8"/>
    <w:rsid w:val="00936002"/>
    <w:rsid w:val="00937BE7"/>
    <w:rsid w:val="00943EA3"/>
    <w:rsid w:val="0094442F"/>
    <w:rsid w:val="0094499B"/>
    <w:rsid w:val="009553D1"/>
    <w:rsid w:val="009644AD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95A1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7231D"/>
    <w:rsid w:val="00A97AE9"/>
    <w:rsid w:val="00AA100F"/>
    <w:rsid w:val="00AA2D61"/>
    <w:rsid w:val="00AA3C34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2029C"/>
    <w:rsid w:val="00B3087D"/>
    <w:rsid w:val="00B3129F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974B3"/>
    <w:rsid w:val="00BA35D6"/>
    <w:rsid w:val="00BB22A3"/>
    <w:rsid w:val="00BB22E4"/>
    <w:rsid w:val="00BB3183"/>
    <w:rsid w:val="00BB5D5B"/>
    <w:rsid w:val="00BB621F"/>
    <w:rsid w:val="00BB7AD6"/>
    <w:rsid w:val="00BC14FF"/>
    <w:rsid w:val="00BC71DD"/>
    <w:rsid w:val="00BC7EA2"/>
    <w:rsid w:val="00BD0BD7"/>
    <w:rsid w:val="00BD1666"/>
    <w:rsid w:val="00BD2C66"/>
    <w:rsid w:val="00BD6E9C"/>
    <w:rsid w:val="00BE10E6"/>
    <w:rsid w:val="00BF15C3"/>
    <w:rsid w:val="00C01176"/>
    <w:rsid w:val="00C01A64"/>
    <w:rsid w:val="00C1591B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5EF2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C5098"/>
    <w:rsid w:val="00CE07AA"/>
    <w:rsid w:val="00CE0A0D"/>
    <w:rsid w:val="00CE2460"/>
    <w:rsid w:val="00CE5CA5"/>
    <w:rsid w:val="00CF1EA3"/>
    <w:rsid w:val="00CF5076"/>
    <w:rsid w:val="00CF69A3"/>
    <w:rsid w:val="00D02A98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4664A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C4D76"/>
    <w:rsid w:val="00DC6E50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280D"/>
    <w:rsid w:val="00E63D01"/>
    <w:rsid w:val="00E65CF4"/>
    <w:rsid w:val="00E71EC5"/>
    <w:rsid w:val="00E736BD"/>
    <w:rsid w:val="00E773E0"/>
    <w:rsid w:val="00E8121B"/>
    <w:rsid w:val="00E845BF"/>
    <w:rsid w:val="00E857DE"/>
    <w:rsid w:val="00E86E8D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0935"/>
    <w:rsid w:val="00EF1B22"/>
    <w:rsid w:val="00EF63F6"/>
    <w:rsid w:val="00EF793E"/>
    <w:rsid w:val="00F10629"/>
    <w:rsid w:val="00F11941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523D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0DD7"/>
    <w:rsid w:val="00FD204E"/>
    <w:rsid w:val="00FD3767"/>
    <w:rsid w:val="00FD6858"/>
    <w:rsid w:val="00FD74FF"/>
    <w:rsid w:val="00FE6078"/>
    <w:rsid w:val="00FE680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F6B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gs.scoalainformala.ro/view.php?id=42801" TargetMode="External"/><Relationship Id="rId18" Type="http://schemas.openxmlformats.org/officeDocument/2006/relationships/hyperlink" Target="https://bugs.scoalainformala.ro/view.php?id=42601" TargetMode="External"/><Relationship Id="rId26" Type="http://schemas.openxmlformats.org/officeDocument/2006/relationships/hyperlink" Target="https://bugs.scoalainformala.ro/view.php?id=42614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bugs.scoalainformala.ro/view.php?id=42601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bugs.scoalainformala.ro/view.php?id=42599" TargetMode="External"/><Relationship Id="rId17" Type="http://schemas.openxmlformats.org/officeDocument/2006/relationships/hyperlink" Target="https://bugs.scoalainformala.ro/view.php?id=42596" TargetMode="External"/><Relationship Id="rId25" Type="http://schemas.openxmlformats.org/officeDocument/2006/relationships/hyperlink" Target="https://bugs.scoalainformala.ro/view.php?id=42611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42614" TargetMode="External"/><Relationship Id="rId20" Type="http://schemas.openxmlformats.org/officeDocument/2006/relationships/hyperlink" Target="https://bugs.scoalainformala.ro/view.php?id=42599" TargetMode="External"/><Relationship Id="rId29" Type="http://schemas.openxmlformats.org/officeDocument/2006/relationships/hyperlink" Target="https://bugs.scoalainformala.ro/view.php?id=4259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42803" TargetMode="External"/><Relationship Id="rId24" Type="http://schemas.openxmlformats.org/officeDocument/2006/relationships/hyperlink" Target="https://bugs.scoalainformala.ro/view.php?id=42599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42598" TargetMode="External"/><Relationship Id="rId23" Type="http://schemas.openxmlformats.org/officeDocument/2006/relationships/hyperlink" Target="https://bugs.scoalainformala.ro/view.php?id=42801" TargetMode="External"/><Relationship Id="rId28" Type="http://schemas.openxmlformats.org/officeDocument/2006/relationships/hyperlink" Target="https://bugs.scoalainformala.ro/view.php?id=42600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42602" TargetMode="External"/><Relationship Id="rId31" Type="http://schemas.openxmlformats.org/officeDocument/2006/relationships/hyperlink" Target="https://bugs.scoalainformala.ro/view.php?id=4260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42601" TargetMode="External"/><Relationship Id="rId22" Type="http://schemas.openxmlformats.org/officeDocument/2006/relationships/hyperlink" Target="https://bugs.scoalainformala.ro/view.php?id=42608" TargetMode="External"/><Relationship Id="rId27" Type="http://schemas.openxmlformats.org/officeDocument/2006/relationships/hyperlink" Target="https://bugs.scoalainformala.ro/view.php?id=42664" TargetMode="External"/><Relationship Id="rId30" Type="http://schemas.openxmlformats.org/officeDocument/2006/relationships/hyperlink" Target="https://bugs.scoalainformala.ro/view.php?id=42598" TargetMode="External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2022-08-11T18:02:00Z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